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D22C4" w14:textId="70D852E9" w:rsidR="00CF0395" w:rsidRPr="001968E2" w:rsidRDefault="00E433F3" w:rsidP="00370428">
      <w:pPr>
        <w:pStyle w:val="Projectname"/>
        <w:ind w:left="288"/>
      </w:pPr>
      <w:r>
        <w:t xml:space="preserve">HHS CMS BizFlow </w:t>
      </w:r>
      <w:r w:rsidR="00370428">
        <w:t xml:space="preserve">Database Deployment Instructions for Production – </w:t>
      </w:r>
      <w:r w:rsidR="00231E28">
        <w:t>0</w:t>
      </w:r>
      <w:r w:rsidR="00AC0C84">
        <w:t>6</w:t>
      </w:r>
      <w:r w:rsidR="00231E28">
        <w:t>/</w:t>
      </w:r>
      <w:r w:rsidR="00AC0C84">
        <w:t>14</w:t>
      </w:r>
      <w:r w:rsidR="00231E28">
        <w:t>/2019</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075F2DD0" w:rsidR="00767D97" w:rsidRPr="009F5ED2" w:rsidRDefault="00492FF6" w:rsidP="00AC0C84">
            <w:pPr>
              <w:pStyle w:val="DocumentIdentification"/>
            </w:pPr>
            <w:r w:rsidRPr="00492FF6">
              <w:t>HHS CMS B</w:t>
            </w:r>
            <w:r>
              <w:t xml:space="preserve">izFlow </w:t>
            </w:r>
            <w:r w:rsidR="009559E2">
              <w:t>Database</w:t>
            </w:r>
            <w:r w:rsidR="00D9639B">
              <w:t xml:space="preserve"> </w:t>
            </w:r>
            <w:r>
              <w:t>Deployment</w:t>
            </w:r>
            <w:r w:rsidR="009559E2">
              <w:t xml:space="preserve"> </w:t>
            </w:r>
            <w:r w:rsidR="00EF3C25">
              <w:t xml:space="preserve">Instruction for Production – </w:t>
            </w:r>
            <w:r w:rsidR="00C368BF">
              <w:t>0</w:t>
            </w:r>
            <w:r w:rsidR="00AC0C84">
              <w:t>614</w:t>
            </w:r>
            <w:r w:rsidR="00C368BF">
              <w:t>2019</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6E8D0F58" w:rsidR="00767D97" w:rsidRPr="002D1BA1" w:rsidRDefault="00E16724" w:rsidP="00492FF6">
            <w:pPr>
              <w:pStyle w:val="Insertnameoftheproject"/>
              <w:rPr>
                <w:b/>
                <w:color w:val="auto"/>
              </w:rPr>
            </w:pPr>
            <w:r w:rsidRPr="00E16724">
              <w:rPr>
                <w:color w:val="auto"/>
              </w:rPr>
              <w:t>HHS CMS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15E3C3D3" w:rsidR="00767D97" w:rsidRPr="002D1BA1" w:rsidRDefault="00E16724" w:rsidP="00352F65">
            <w:pPr>
              <w:pStyle w:val="Bodycopy"/>
              <w:rPr>
                <w:b/>
                <w:color w:val="auto"/>
              </w:rPr>
            </w:pPr>
            <w:r>
              <w:rPr>
                <w:color w:val="auto"/>
              </w:rPr>
              <w:t>Centers for Medicare and Medicaid</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7ABA2794" w:rsidR="00767D97" w:rsidRPr="002D1BA1" w:rsidRDefault="00D9639B" w:rsidP="00352F65">
            <w:pPr>
              <w:pStyle w:val="Bodycopy"/>
              <w:rPr>
                <w:b/>
                <w:color w:val="auto"/>
              </w:rPr>
            </w:pPr>
            <w:r>
              <w:rPr>
                <w:color w:val="auto"/>
              </w:rPr>
              <w:t>Peter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6A5CCA7E" w:rsidR="00767D97" w:rsidRPr="002D1BA1" w:rsidRDefault="00AA0C9A" w:rsidP="00871F08">
            <w:pPr>
              <w:pStyle w:val="Bodycopy"/>
              <w:rPr>
                <w:b/>
                <w:color w:val="auto"/>
              </w:rPr>
            </w:pPr>
            <w:r>
              <w:rPr>
                <w:color w:val="auto"/>
              </w:rPr>
              <w:t>0</w:t>
            </w:r>
            <w:r w:rsidR="00871F08">
              <w:rPr>
                <w:color w:val="auto"/>
              </w:rPr>
              <w:t>6</w:t>
            </w:r>
            <w:r>
              <w:rPr>
                <w:color w:val="auto"/>
              </w:rPr>
              <w:t>/</w:t>
            </w:r>
            <w:r w:rsidR="00871F08">
              <w:rPr>
                <w:color w:val="auto"/>
              </w:rPr>
              <w:t>1</w:t>
            </w:r>
            <w:r w:rsidR="00C368BF">
              <w:rPr>
                <w:color w:val="auto"/>
              </w:rPr>
              <w:t>4</w:t>
            </w:r>
            <w:r>
              <w:rPr>
                <w:color w:val="auto"/>
              </w:rPr>
              <w:t>/2019</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75B12AB6" w:rsidR="00767D97" w:rsidRPr="00F17B9F" w:rsidRDefault="00AA0C9A" w:rsidP="00AC0C84">
            <w:pPr>
              <w:pStyle w:val="Tabletext"/>
            </w:pPr>
            <w:r>
              <w:t>0</w:t>
            </w:r>
            <w:r w:rsidR="00AC0C84">
              <w:t>6</w:t>
            </w:r>
            <w:r>
              <w:t>/</w:t>
            </w:r>
            <w:r w:rsidR="00AC0C84">
              <w:t>14</w:t>
            </w:r>
            <w:r>
              <w:t>/2019</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522C6A37" w:rsidR="00767D97" w:rsidRPr="00F17B9F" w:rsidRDefault="00D9639B" w:rsidP="00E16724">
            <w:pPr>
              <w:pStyle w:val="Tabletext"/>
            </w:pPr>
            <w:r>
              <w:t>Peter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1D9E26E1" w:rsidR="00767D97" w:rsidRPr="00F17B9F" w:rsidRDefault="00767D97" w:rsidP="009F4702">
            <w:pPr>
              <w:pStyle w:val="Tabletext"/>
            </w:pPr>
          </w:p>
        </w:tc>
        <w:tc>
          <w:tcPr>
            <w:tcW w:w="6550" w:type="dxa"/>
            <w:tcBorders>
              <w:top w:val="single" w:sz="4" w:space="0" w:color="FFFFFF"/>
            </w:tcBorders>
          </w:tcPr>
          <w:p w14:paraId="342D2324" w14:textId="57465982" w:rsidR="00767D97" w:rsidRPr="00F17B9F" w:rsidRDefault="00767D97" w:rsidP="009F4702">
            <w:pPr>
              <w:pStyle w:val="Tabletext"/>
            </w:pP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0D1D827D" w14:textId="77777777" w:rsidR="00AA0C9A"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AA0C9A" w:rsidRPr="00C3502E">
        <w:rPr>
          <w:b w:val="0"/>
          <w:noProof/>
        </w:rPr>
        <w:t>1</w:t>
      </w:r>
      <w:r w:rsidR="00AA0C9A">
        <w:rPr>
          <w:rFonts w:asciiTheme="minorHAnsi" w:eastAsiaTheme="minorEastAsia" w:hAnsiTheme="minorHAnsi" w:cstheme="minorBidi"/>
          <w:b w:val="0"/>
          <w:noProof/>
          <w:sz w:val="24"/>
          <w:szCs w:val="24"/>
          <w:lang w:eastAsia="ja-JP"/>
        </w:rPr>
        <w:tab/>
      </w:r>
      <w:r w:rsidR="00AA0C9A" w:rsidRPr="00C3502E">
        <w:rPr>
          <w:b w:val="0"/>
          <w:noProof/>
        </w:rPr>
        <w:t>Introduction</w:t>
      </w:r>
      <w:r w:rsidR="00AA0C9A">
        <w:rPr>
          <w:noProof/>
        </w:rPr>
        <w:tab/>
      </w:r>
      <w:r w:rsidR="00AA0C9A">
        <w:rPr>
          <w:noProof/>
        </w:rPr>
        <w:fldChar w:fldCharType="begin"/>
      </w:r>
      <w:r w:rsidR="00AA0C9A">
        <w:rPr>
          <w:noProof/>
        </w:rPr>
        <w:instrText xml:space="preserve"> PAGEREF _Toc411166618 \h </w:instrText>
      </w:r>
      <w:r w:rsidR="00AA0C9A">
        <w:rPr>
          <w:noProof/>
        </w:rPr>
      </w:r>
      <w:r w:rsidR="00AA0C9A">
        <w:rPr>
          <w:noProof/>
        </w:rPr>
        <w:fldChar w:fldCharType="separate"/>
      </w:r>
      <w:r w:rsidR="00AA0C9A">
        <w:rPr>
          <w:noProof/>
        </w:rPr>
        <w:t>4</w:t>
      </w:r>
      <w:r w:rsidR="00AA0C9A">
        <w:rPr>
          <w:noProof/>
        </w:rPr>
        <w:fldChar w:fldCharType="end"/>
      </w:r>
    </w:p>
    <w:p w14:paraId="40239AA6" w14:textId="77777777" w:rsidR="00AA0C9A" w:rsidRDefault="00AA0C9A">
      <w:pPr>
        <w:pStyle w:val="TOC1"/>
        <w:tabs>
          <w:tab w:val="clear" w:pos="360"/>
          <w:tab w:val="left" w:pos="351"/>
        </w:tabs>
        <w:rPr>
          <w:rFonts w:asciiTheme="minorHAnsi" w:eastAsiaTheme="minorEastAsia" w:hAnsiTheme="minorHAnsi" w:cstheme="minorBidi"/>
          <w:b w:val="0"/>
          <w:noProof/>
          <w:sz w:val="24"/>
          <w:szCs w:val="24"/>
          <w:lang w:eastAsia="ja-JP"/>
        </w:rPr>
      </w:pPr>
      <w:r w:rsidRPr="00C3502E">
        <w:rPr>
          <w:b w:val="0"/>
          <w:noProof/>
        </w:rPr>
        <w:t>2</w:t>
      </w:r>
      <w:r>
        <w:rPr>
          <w:rFonts w:asciiTheme="minorHAnsi" w:eastAsiaTheme="minorEastAsia" w:hAnsiTheme="minorHAnsi" w:cstheme="minorBidi"/>
          <w:b w:val="0"/>
          <w:noProof/>
          <w:sz w:val="24"/>
          <w:szCs w:val="24"/>
          <w:lang w:eastAsia="ja-JP"/>
        </w:rPr>
        <w:tab/>
      </w:r>
      <w:r w:rsidRPr="00C3502E">
        <w:rPr>
          <w:b w:val="0"/>
          <w:noProof/>
        </w:rPr>
        <w:t>Extract SQL File</w:t>
      </w:r>
      <w:r>
        <w:rPr>
          <w:noProof/>
        </w:rPr>
        <w:tab/>
      </w:r>
      <w:r>
        <w:rPr>
          <w:noProof/>
        </w:rPr>
        <w:fldChar w:fldCharType="begin"/>
      </w:r>
      <w:r>
        <w:rPr>
          <w:noProof/>
        </w:rPr>
        <w:instrText xml:space="preserve"> PAGEREF _Toc411166619 \h </w:instrText>
      </w:r>
      <w:r>
        <w:rPr>
          <w:noProof/>
        </w:rPr>
      </w:r>
      <w:r>
        <w:rPr>
          <w:noProof/>
        </w:rPr>
        <w:fldChar w:fldCharType="separate"/>
      </w:r>
      <w:r>
        <w:rPr>
          <w:noProof/>
        </w:rPr>
        <w:t>5</w:t>
      </w:r>
      <w:r>
        <w:rPr>
          <w:noProof/>
        </w:rPr>
        <w:fldChar w:fldCharType="end"/>
      </w:r>
    </w:p>
    <w:p w14:paraId="30F0B6B6" w14:textId="77777777" w:rsidR="00AA0C9A" w:rsidRDefault="00AA0C9A">
      <w:pPr>
        <w:pStyle w:val="TOC1"/>
        <w:tabs>
          <w:tab w:val="clear" w:pos="360"/>
          <w:tab w:val="left" w:pos="351"/>
        </w:tabs>
        <w:rPr>
          <w:rFonts w:asciiTheme="minorHAnsi" w:eastAsiaTheme="minorEastAsia" w:hAnsiTheme="minorHAnsi" w:cstheme="minorBidi"/>
          <w:b w:val="0"/>
          <w:noProof/>
          <w:sz w:val="24"/>
          <w:szCs w:val="24"/>
          <w:lang w:eastAsia="ja-JP"/>
        </w:rPr>
      </w:pPr>
      <w:r w:rsidRPr="00C3502E">
        <w:rPr>
          <w:b w:val="0"/>
          <w:noProof/>
        </w:rPr>
        <w:t>3</w:t>
      </w:r>
      <w:r>
        <w:rPr>
          <w:rFonts w:asciiTheme="minorHAnsi" w:eastAsiaTheme="minorEastAsia" w:hAnsiTheme="minorHAnsi" w:cstheme="minorBidi"/>
          <w:b w:val="0"/>
          <w:noProof/>
          <w:sz w:val="24"/>
          <w:szCs w:val="24"/>
          <w:lang w:eastAsia="ja-JP"/>
        </w:rPr>
        <w:tab/>
      </w:r>
      <w:r w:rsidRPr="00C3502E">
        <w:rPr>
          <w:b w:val="0"/>
          <w:noProof/>
        </w:rPr>
        <w:t>Execute SQL Script files</w:t>
      </w:r>
      <w:r>
        <w:rPr>
          <w:noProof/>
        </w:rPr>
        <w:tab/>
      </w:r>
      <w:r>
        <w:rPr>
          <w:noProof/>
        </w:rPr>
        <w:fldChar w:fldCharType="begin"/>
      </w:r>
      <w:r>
        <w:rPr>
          <w:noProof/>
        </w:rPr>
        <w:instrText xml:space="preserve"> PAGEREF _Toc411166620 \h </w:instrText>
      </w:r>
      <w:r>
        <w:rPr>
          <w:noProof/>
        </w:rPr>
      </w:r>
      <w:r>
        <w:rPr>
          <w:noProof/>
        </w:rPr>
        <w:fldChar w:fldCharType="separate"/>
      </w:r>
      <w:r>
        <w:rPr>
          <w:noProof/>
        </w:rPr>
        <w:t>6</w:t>
      </w:r>
      <w:r>
        <w:rPr>
          <w:noProof/>
        </w:rP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11166618"/>
      <w:r w:rsidRPr="002C30CF">
        <w:rPr>
          <w:rStyle w:val="Heading1Char"/>
        </w:rPr>
        <w:lastRenderedPageBreak/>
        <w:t>Introduction</w:t>
      </w:r>
      <w:bookmarkEnd w:id="10"/>
      <w:bookmarkEnd w:id="11"/>
    </w:p>
    <w:p w14:paraId="2BA41878" w14:textId="04D14361" w:rsidR="00F406C7" w:rsidRDefault="002C30CF" w:rsidP="002C30CF">
      <w:pPr>
        <w:rPr>
          <w:rFonts w:cs="Arial"/>
          <w:sz w:val="22"/>
          <w:szCs w:val="22"/>
        </w:rPr>
      </w:pPr>
      <w:r w:rsidRPr="002C30CF">
        <w:rPr>
          <w:rFonts w:cs="Arial"/>
          <w:sz w:val="22"/>
          <w:szCs w:val="22"/>
        </w:rPr>
        <w:t xml:space="preserve">This document </w:t>
      </w:r>
      <w:r w:rsidR="00256884">
        <w:rPr>
          <w:rFonts w:cs="Arial"/>
          <w:sz w:val="22"/>
          <w:szCs w:val="22"/>
        </w:rPr>
        <w:t>explains how to apply database changes</w:t>
      </w:r>
      <w:r w:rsidR="00871F08">
        <w:rPr>
          <w:rFonts w:cs="Arial"/>
          <w:sz w:val="22"/>
          <w:szCs w:val="22"/>
        </w:rPr>
        <w:t xml:space="preserve"> of 06/14/2019 release</w:t>
      </w:r>
      <w:r w:rsidR="00256884">
        <w:rPr>
          <w:rFonts w:cs="Arial"/>
          <w:sz w:val="22"/>
          <w:szCs w:val="22"/>
        </w:rPr>
        <w:t xml:space="preserve"> to HHS Production environment.</w:t>
      </w:r>
    </w:p>
    <w:p w14:paraId="6B12A086" w14:textId="77777777" w:rsidR="00871F08" w:rsidRDefault="00871F08" w:rsidP="002C30CF">
      <w:pPr>
        <w:rPr>
          <w:rFonts w:cs="Arial"/>
          <w:sz w:val="22"/>
          <w:szCs w:val="22"/>
        </w:rPr>
      </w:pP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29737843" w:rsidR="00D9639B" w:rsidRPr="00275FEC" w:rsidRDefault="00256884" w:rsidP="00C03530">
      <w:pPr>
        <w:pStyle w:val="Heading1"/>
        <w:rPr>
          <w:b w:val="0"/>
        </w:rPr>
      </w:pPr>
      <w:bookmarkStart w:id="12" w:name="_Toc411166619"/>
      <w:r w:rsidRPr="00275FEC">
        <w:rPr>
          <w:b w:val="0"/>
        </w:rPr>
        <w:lastRenderedPageBreak/>
        <w:t>Extract SQL File</w:t>
      </w:r>
      <w:bookmarkEnd w:id="12"/>
    </w:p>
    <w:p w14:paraId="3447D346" w14:textId="2D78ED93" w:rsidR="00256884" w:rsidRDefault="00256884" w:rsidP="00D9639B">
      <w:pPr>
        <w:pStyle w:val="Bodycopy"/>
        <w:ind w:left="360"/>
      </w:pPr>
      <w:r>
        <w:t>Extract “201</w:t>
      </w:r>
      <w:r w:rsidR="00231E28">
        <w:t>9</w:t>
      </w:r>
      <w:r>
        <w:t>-0</w:t>
      </w:r>
      <w:r w:rsidR="00AC0C84">
        <w:t>6</w:t>
      </w:r>
      <w:r>
        <w:t>-relesae-prod.zip” file. New folder “201</w:t>
      </w:r>
      <w:r w:rsidR="00231E28">
        <w:t>9</w:t>
      </w:r>
      <w:r>
        <w:t>-0</w:t>
      </w:r>
      <w:r w:rsidR="00AC0C84">
        <w:t>6</w:t>
      </w:r>
      <w:r>
        <w:t>-release-prod” will be created.</w:t>
      </w:r>
    </w:p>
    <w:p w14:paraId="657CFEB7" w14:textId="63A00D5C" w:rsidR="00256884" w:rsidRDefault="00256884" w:rsidP="00D9639B">
      <w:pPr>
        <w:pStyle w:val="Bodycopy"/>
        <w:ind w:left="360"/>
      </w:pPr>
      <w:r>
        <w:t xml:space="preserve">This folder will </w:t>
      </w:r>
      <w:proofErr w:type="gramStart"/>
      <w:r>
        <w:t>contains</w:t>
      </w:r>
      <w:proofErr w:type="gramEnd"/>
      <w:r>
        <w:t xml:space="preserve"> following </w:t>
      </w:r>
      <w:r w:rsidR="00C368BF">
        <w:rPr>
          <w:b/>
        </w:rPr>
        <w:t>7</w:t>
      </w:r>
      <w:r w:rsidR="0035762B">
        <w:t xml:space="preserve"> </w:t>
      </w:r>
      <w:r>
        <w:t>SQL script files.</w:t>
      </w:r>
      <w:r w:rsidR="0035762B">
        <w:t xml:space="preserve"> </w:t>
      </w:r>
    </w:p>
    <w:p w14:paraId="26ADCDE4" w14:textId="7784B27F" w:rsidR="00256884" w:rsidRDefault="00256884" w:rsidP="00256884">
      <w:pPr>
        <w:widowControl w:val="0"/>
        <w:tabs>
          <w:tab w:val="left" w:pos="692"/>
        </w:tabs>
        <w:autoSpaceDE w:val="0"/>
        <w:autoSpaceDN w:val="0"/>
        <w:adjustRightInd w:val="0"/>
        <w:rPr>
          <w:rFonts w:cs="Arial"/>
          <w:sz w:val="18"/>
          <w:szCs w:val="18"/>
        </w:rPr>
      </w:pPr>
      <w:r>
        <w:rPr>
          <w:rFonts w:cs="Arial"/>
        </w:rPr>
        <w:tab/>
      </w:r>
      <w:r w:rsidRPr="00256884">
        <w:rPr>
          <w:rFonts w:cs="Arial"/>
          <w:sz w:val="18"/>
          <w:szCs w:val="18"/>
        </w:rPr>
        <w:t>CMS_01_</w:t>
      </w:r>
      <w:r w:rsidR="00231E28">
        <w:rPr>
          <w:rFonts w:cs="Arial"/>
          <w:sz w:val="18"/>
          <w:szCs w:val="18"/>
        </w:rPr>
        <w:t>BF.sql</w:t>
      </w:r>
    </w:p>
    <w:p w14:paraId="51EE57B7" w14:textId="133EE15E"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C368BF">
        <w:rPr>
          <w:rFonts w:cs="Arial"/>
          <w:sz w:val="18"/>
          <w:szCs w:val="18"/>
        </w:rPr>
        <w:t>2</w:t>
      </w:r>
      <w:r>
        <w:rPr>
          <w:rFonts w:cs="Arial"/>
          <w:sz w:val="18"/>
          <w:szCs w:val="18"/>
        </w:rPr>
        <w:t>_HR_L</w:t>
      </w:r>
      <w:r w:rsidR="00C368BF">
        <w:rPr>
          <w:rFonts w:cs="Arial"/>
          <w:sz w:val="18"/>
          <w:szCs w:val="18"/>
        </w:rPr>
        <w:t>OOKUP</w:t>
      </w:r>
      <w:r w:rsidR="00AC0C84">
        <w:rPr>
          <w:rFonts w:cs="Arial"/>
          <w:sz w:val="18"/>
          <w:szCs w:val="18"/>
        </w:rPr>
        <w:t>_PRE</w:t>
      </w:r>
      <w:r>
        <w:rPr>
          <w:rFonts w:cs="Arial"/>
          <w:sz w:val="18"/>
          <w:szCs w:val="18"/>
        </w:rPr>
        <w:t>.sql</w:t>
      </w:r>
    </w:p>
    <w:p w14:paraId="6E589921" w14:textId="57F779DA" w:rsidR="00AC0C84" w:rsidRDefault="00AC0C84" w:rsidP="00256884">
      <w:pPr>
        <w:widowControl w:val="0"/>
        <w:tabs>
          <w:tab w:val="left" w:pos="692"/>
        </w:tabs>
        <w:autoSpaceDE w:val="0"/>
        <w:autoSpaceDN w:val="0"/>
        <w:adjustRightInd w:val="0"/>
        <w:rPr>
          <w:rFonts w:cs="Arial"/>
          <w:sz w:val="18"/>
          <w:szCs w:val="18"/>
        </w:rPr>
      </w:pPr>
      <w:r>
        <w:rPr>
          <w:rFonts w:cs="Arial"/>
          <w:sz w:val="18"/>
          <w:szCs w:val="18"/>
        </w:rPr>
        <w:tab/>
        <w:t>CMS_03_HR_LOOKUP.sql</w:t>
      </w:r>
    </w:p>
    <w:p w14:paraId="28EB9C66" w14:textId="5B68A980"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AC0C84">
        <w:rPr>
          <w:rFonts w:cs="Arial"/>
          <w:sz w:val="18"/>
          <w:szCs w:val="18"/>
        </w:rPr>
        <w:t>4</w:t>
      </w:r>
      <w:r>
        <w:rPr>
          <w:rFonts w:cs="Arial"/>
          <w:sz w:val="18"/>
          <w:szCs w:val="18"/>
        </w:rPr>
        <w:t>_HR_T</w:t>
      </w:r>
      <w:r w:rsidR="001448B1">
        <w:rPr>
          <w:rFonts w:cs="Arial"/>
          <w:sz w:val="18"/>
          <w:szCs w:val="18"/>
        </w:rPr>
        <w:t>ABLE</w:t>
      </w:r>
      <w:r>
        <w:rPr>
          <w:rFonts w:cs="Arial"/>
          <w:sz w:val="18"/>
          <w:szCs w:val="18"/>
        </w:rPr>
        <w:t>.sql</w:t>
      </w:r>
    </w:p>
    <w:p w14:paraId="4FD3DBB9" w14:textId="380D05CA"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AC0C84">
        <w:rPr>
          <w:rFonts w:cs="Arial"/>
          <w:sz w:val="18"/>
          <w:szCs w:val="18"/>
        </w:rPr>
        <w:t>5</w:t>
      </w:r>
      <w:r>
        <w:rPr>
          <w:rFonts w:cs="Arial"/>
          <w:sz w:val="18"/>
          <w:szCs w:val="18"/>
        </w:rPr>
        <w:t>_HR_</w:t>
      </w:r>
      <w:r w:rsidR="00C368BF">
        <w:rPr>
          <w:rFonts w:cs="Arial"/>
          <w:sz w:val="18"/>
          <w:szCs w:val="18"/>
        </w:rPr>
        <w:t>V</w:t>
      </w:r>
      <w:r w:rsidR="00C967A4">
        <w:rPr>
          <w:rFonts w:cs="Arial"/>
          <w:sz w:val="18"/>
          <w:szCs w:val="18"/>
        </w:rPr>
        <w:t>IEW</w:t>
      </w:r>
      <w:r>
        <w:rPr>
          <w:rFonts w:cs="Arial"/>
          <w:sz w:val="18"/>
          <w:szCs w:val="18"/>
        </w:rPr>
        <w:t>.sql</w:t>
      </w:r>
    </w:p>
    <w:p w14:paraId="7AE5E98B" w14:textId="399CD3E1"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CMS_0</w:t>
      </w:r>
      <w:r w:rsidR="00AC0C84">
        <w:rPr>
          <w:rFonts w:cs="Arial"/>
          <w:sz w:val="18"/>
          <w:szCs w:val="18"/>
        </w:rPr>
        <w:t>6</w:t>
      </w:r>
      <w:r>
        <w:rPr>
          <w:rFonts w:cs="Arial"/>
          <w:sz w:val="18"/>
          <w:szCs w:val="18"/>
        </w:rPr>
        <w:t>_HR_</w:t>
      </w:r>
      <w:r w:rsidR="00C368BF">
        <w:rPr>
          <w:rFonts w:cs="Arial"/>
          <w:sz w:val="18"/>
          <w:szCs w:val="18"/>
        </w:rPr>
        <w:t>F</w:t>
      </w:r>
      <w:r w:rsidR="00C967A4">
        <w:rPr>
          <w:rFonts w:cs="Arial"/>
          <w:sz w:val="18"/>
          <w:szCs w:val="18"/>
        </w:rPr>
        <w:t>UNCTION</w:t>
      </w:r>
      <w:r>
        <w:rPr>
          <w:rFonts w:cs="Arial"/>
          <w:sz w:val="18"/>
          <w:szCs w:val="18"/>
        </w:rPr>
        <w:t>.sql</w:t>
      </w:r>
    </w:p>
    <w:p w14:paraId="01262B27" w14:textId="64490726" w:rsidR="00231E28" w:rsidRDefault="00231E28" w:rsidP="00256884">
      <w:pPr>
        <w:widowControl w:val="0"/>
        <w:tabs>
          <w:tab w:val="left" w:pos="692"/>
        </w:tabs>
        <w:autoSpaceDE w:val="0"/>
        <w:autoSpaceDN w:val="0"/>
        <w:adjustRightInd w:val="0"/>
        <w:rPr>
          <w:rFonts w:cs="Arial"/>
          <w:sz w:val="18"/>
          <w:szCs w:val="18"/>
        </w:rPr>
      </w:pPr>
      <w:r>
        <w:rPr>
          <w:rFonts w:cs="Arial"/>
          <w:sz w:val="18"/>
          <w:szCs w:val="18"/>
        </w:rPr>
        <w:tab/>
        <w:t>CMS_</w:t>
      </w:r>
      <w:r w:rsidR="00C368BF">
        <w:rPr>
          <w:rFonts w:cs="Arial"/>
          <w:sz w:val="18"/>
          <w:szCs w:val="18"/>
        </w:rPr>
        <w:t>0</w:t>
      </w:r>
      <w:r w:rsidR="00AC0C84">
        <w:rPr>
          <w:rFonts w:cs="Arial"/>
          <w:sz w:val="18"/>
          <w:szCs w:val="18"/>
        </w:rPr>
        <w:t>7</w:t>
      </w:r>
      <w:r>
        <w:rPr>
          <w:rFonts w:cs="Arial"/>
          <w:sz w:val="18"/>
          <w:szCs w:val="18"/>
        </w:rPr>
        <w:t>_HR_SP.sql</w:t>
      </w:r>
    </w:p>
    <w:p w14:paraId="45660C3B" w14:textId="60A428C6" w:rsidR="00870ACA" w:rsidRPr="00256884" w:rsidRDefault="00231E28" w:rsidP="00AC0C84">
      <w:pPr>
        <w:widowControl w:val="0"/>
        <w:tabs>
          <w:tab w:val="left" w:pos="692"/>
        </w:tabs>
        <w:autoSpaceDE w:val="0"/>
        <w:autoSpaceDN w:val="0"/>
        <w:adjustRightInd w:val="0"/>
        <w:rPr>
          <w:rFonts w:cs="Arial"/>
          <w:sz w:val="18"/>
          <w:szCs w:val="18"/>
        </w:rPr>
      </w:pPr>
      <w:r>
        <w:rPr>
          <w:rFonts w:cs="Arial"/>
          <w:sz w:val="18"/>
          <w:szCs w:val="18"/>
        </w:rPr>
        <w:tab/>
      </w:r>
    </w:p>
    <w:p w14:paraId="0A768364" w14:textId="45554EBA" w:rsidR="00256884" w:rsidRPr="00256884" w:rsidRDefault="00256884" w:rsidP="00256884">
      <w:pPr>
        <w:widowControl w:val="0"/>
        <w:tabs>
          <w:tab w:val="left" w:pos="692"/>
        </w:tabs>
        <w:autoSpaceDE w:val="0"/>
        <w:autoSpaceDN w:val="0"/>
        <w:adjustRightInd w:val="0"/>
        <w:rPr>
          <w:rFonts w:cs="Arial"/>
          <w:sz w:val="18"/>
          <w:szCs w:val="18"/>
        </w:rPr>
      </w:pPr>
    </w:p>
    <w:p w14:paraId="709EDFB8" w14:textId="77777777" w:rsidR="00256884" w:rsidRDefault="00256884" w:rsidP="00D9639B">
      <w:pPr>
        <w:pStyle w:val="Bodycopy"/>
        <w:ind w:left="360"/>
      </w:pPr>
    </w:p>
    <w:p w14:paraId="03933D75" w14:textId="77BEE0EA" w:rsidR="00256884" w:rsidRPr="00275FEC" w:rsidRDefault="00256884" w:rsidP="00256884">
      <w:pPr>
        <w:pStyle w:val="Heading1"/>
        <w:rPr>
          <w:b w:val="0"/>
        </w:rPr>
      </w:pPr>
      <w:bookmarkStart w:id="13" w:name="_Toc411166620"/>
      <w:r w:rsidRPr="00275FEC">
        <w:rPr>
          <w:b w:val="0"/>
        </w:rPr>
        <w:lastRenderedPageBreak/>
        <w:t>Execute SQL Script files</w:t>
      </w:r>
      <w:bookmarkEnd w:id="13"/>
    </w:p>
    <w:p w14:paraId="295503EA" w14:textId="09EEEE89" w:rsidR="00256884" w:rsidRDefault="00256884" w:rsidP="00256884">
      <w:pPr>
        <w:pStyle w:val="Bodycopy"/>
      </w:pPr>
      <w:r>
        <w:t xml:space="preserve">Execute SQL script files with following order. </w:t>
      </w:r>
    </w:p>
    <w:p w14:paraId="3D83F230" w14:textId="77777777" w:rsidR="00256884" w:rsidRPr="00256884" w:rsidRDefault="00256884" w:rsidP="00256884">
      <w:pPr>
        <w:pStyle w:val="Bodycopy"/>
      </w:pPr>
    </w:p>
    <w:p w14:paraId="3A9C82D5" w14:textId="2DE60B08"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CMS_01_BF.sql</w:t>
      </w:r>
    </w:p>
    <w:p w14:paraId="67F6F674" w14:textId="2A9BEF5E" w:rsidR="00256884" w:rsidRPr="00C368BF" w:rsidRDefault="00256884" w:rsidP="00C368BF">
      <w:pPr>
        <w:widowControl w:val="0"/>
        <w:tabs>
          <w:tab w:val="left" w:pos="692"/>
        </w:tabs>
        <w:autoSpaceDE w:val="0"/>
        <w:autoSpaceDN w:val="0"/>
        <w:adjustRightInd w:val="0"/>
        <w:ind w:left="720" w:hanging="360"/>
        <w:rPr>
          <w:rFonts w:cs="Arial"/>
          <w:szCs w:val="18"/>
        </w:rPr>
      </w:pPr>
      <w:r w:rsidRPr="00256884">
        <w:rPr>
          <w:rFonts w:cs="Arial"/>
          <w:sz w:val="18"/>
          <w:szCs w:val="18"/>
        </w:rPr>
        <w:t xml:space="preserve">Use </w:t>
      </w:r>
      <w:r w:rsidR="00231E28" w:rsidRPr="00C368BF">
        <w:rPr>
          <w:rFonts w:cs="Arial"/>
          <w:sz w:val="18"/>
          <w:szCs w:val="18"/>
          <w:highlight w:val="yellow"/>
        </w:rPr>
        <w:t>BizFlow</w:t>
      </w:r>
      <w:r w:rsidRPr="00256884">
        <w:rPr>
          <w:rFonts w:cs="Arial"/>
          <w:sz w:val="18"/>
          <w:szCs w:val="18"/>
        </w:rPr>
        <w:t xml:space="preserve"> database account</w:t>
      </w:r>
      <w:r w:rsidRPr="00256884">
        <w:rPr>
          <w:rFonts w:cs="Arial"/>
          <w:szCs w:val="18"/>
        </w:rPr>
        <w:t>.</w:t>
      </w:r>
    </w:p>
    <w:p w14:paraId="0857C3A7"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1080"/>
        <w:rPr>
          <w:rFonts w:cs="Arial"/>
          <w:szCs w:val="18"/>
        </w:rPr>
      </w:pPr>
    </w:p>
    <w:p w14:paraId="4C4510FD" w14:textId="0FB75732"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2</w:t>
      </w:r>
      <w:r w:rsidRPr="00231E28">
        <w:rPr>
          <w:rFonts w:cs="Arial"/>
          <w:sz w:val="20"/>
          <w:szCs w:val="20"/>
        </w:rPr>
        <w:t>_HR_L</w:t>
      </w:r>
      <w:r w:rsidR="00C368BF">
        <w:rPr>
          <w:rFonts w:cs="Arial"/>
          <w:sz w:val="20"/>
          <w:szCs w:val="20"/>
        </w:rPr>
        <w:t>OOKUP</w:t>
      </w:r>
      <w:r w:rsidR="00346E91">
        <w:rPr>
          <w:rFonts w:cs="Arial"/>
          <w:sz w:val="20"/>
          <w:szCs w:val="20"/>
        </w:rPr>
        <w:t>_PRE</w:t>
      </w:r>
      <w:r w:rsidRPr="00231E28">
        <w:rPr>
          <w:rFonts w:cs="Arial"/>
          <w:sz w:val="20"/>
          <w:szCs w:val="20"/>
        </w:rPr>
        <w:t>.sql</w:t>
      </w:r>
    </w:p>
    <w:p w14:paraId="74409824" w14:textId="0CFDB519" w:rsid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r w:rsidR="00346E91">
        <w:rPr>
          <w:rFonts w:cs="Arial"/>
          <w:sz w:val="18"/>
          <w:szCs w:val="18"/>
        </w:rPr>
        <w:t>.</w:t>
      </w:r>
    </w:p>
    <w:p w14:paraId="0798D3B0" w14:textId="18BDCC7F" w:rsidR="00346E91" w:rsidRDefault="00346E91" w:rsidP="00256884">
      <w:pPr>
        <w:widowControl w:val="0"/>
        <w:tabs>
          <w:tab w:val="left" w:pos="692"/>
        </w:tabs>
        <w:autoSpaceDE w:val="0"/>
        <w:autoSpaceDN w:val="0"/>
        <w:adjustRightInd w:val="0"/>
        <w:ind w:left="720" w:hanging="360"/>
        <w:rPr>
          <w:rFonts w:cs="Arial"/>
          <w:sz w:val="18"/>
          <w:szCs w:val="18"/>
        </w:rPr>
      </w:pPr>
      <w:r>
        <w:rPr>
          <w:rFonts w:cs="Arial"/>
          <w:sz w:val="18"/>
          <w:szCs w:val="18"/>
        </w:rPr>
        <w:t xml:space="preserve">Please check whether 2 Stored </w:t>
      </w:r>
      <w:proofErr w:type="spellStart"/>
      <w:r>
        <w:rPr>
          <w:rFonts w:cs="Arial"/>
          <w:sz w:val="18"/>
          <w:szCs w:val="18"/>
        </w:rPr>
        <w:t>Precedures</w:t>
      </w:r>
      <w:proofErr w:type="spellEnd"/>
      <w:r w:rsidR="0032121C">
        <w:rPr>
          <w:rFonts w:cs="Arial"/>
          <w:sz w:val="18"/>
          <w:szCs w:val="18"/>
        </w:rPr>
        <w:t xml:space="preserve"> below</w:t>
      </w:r>
      <w:r>
        <w:rPr>
          <w:rFonts w:cs="Arial"/>
          <w:sz w:val="18"/>
          <w:szCs w:val="18"/>
        </w:rPr>
        <w:t xml:space="preserve"> </w:t>
      </w:r>
      <w:r w:rsidRPr="00C15A03">
        <w:rPr>
          <w:rFonts w:cs="Arial"/>
          <w:b/>
          <w:color w:val="FF0000"/>
          <w:sz w:val="18"/>
          <w:szCs w:val="18"/>
        </w:rPr>
        <w:t>compiled without errors</w:t>
      </w:r>
      <w:r>
        <w:rPr>
          <w:rFonts w:cs="Arial"/>
          <w:sz w:val="18"/>
          <w:szCs w:val="18"/>
        </w:rPr>
        <w:t>.</w:t>
      </w:r>
      <w:r w:rsidR="0000201D">
        <w:rPr>
          <w:rFonts w:cs="Arial"/>
          <w:sz w:val="18"/>
          <w:szCs w:val="18"/>
        </w:rPr>
        <w:t xml:space="preserve"> If found errors, please compile </w:t>
      </w:r>
      <w:r w:rsidR="0032121C">
        <w:rPr>
          <w:rFonts w:cs="Arial"/>
          <w:sz w:val="18"/>
          <w:szCs w:val="18"/>
        </w:rPr>
        <w:t>manually.</w:t>
      </w:r>
    </w:p>
    <w:p w14:paraId="7C192F5C" w14:textId="2C42586A" w:rsidR="00346E91" w:rsidRPr="00346E91" w:rsidRDefault="00346E91" w:rsidP="00346E91">
      <w:pPr>
        <w:pStyle w:val="ListParagraph"/>
        <w:widowControl w:val="0"/>
        <w:numPr>
          <w:ilvl w:val="0"/>
          <w:numId w:val="36"/>
        </w:numPr>
        <w:tabs>
          <w:tab w:val="left" w:pos="692"/>
        </w:tabs>
        <w:autoSpaceDE w:val="0"/>
        <w:autoSpaceDN w:val="0"/>
        <w:adjustRightInd w:val="0"/>
        <w:rPr>
          <w:rFonts w:cs="Arial"/>
          <w:szCs w:val="18"/>
        </w:rPr>
      </w:pPr>
      <w:r w:rsidRPr="00346E91">
        <w:rPr>
          <w:rFonts w:cs="Arial"/>
          <w:szCs w:val="18"/>
        </w:rPr>
        <w:t>SP_ERLR_MNG_FINAL_ACTION</w:t>
      </w:r>
    </w:p>
    <w:p w14:paraId="63D86F1C" w14:textId="0823C32E" w:rsidR="00346E91" w:rsidRPr="00346E91" w:rsidRDefault="00346E91" w:rsidP="00346E91">
      <w:pPr>
        <w:pStyle w:val="ListParagraph"/>
        <w:widowControl w:val="0"/>
        <w:numPr>
          <w:ilvl w:val="0"/>
          <w:numId w:val="36"/>
        </w:numPr>
        <w:tabs>
          <w:tab w:val="left" w:pos="692"/>
        </w:tabs>
        <w:autoSpaceDE w:val="0"/>
        <w:autoSpaceDN w:val="0"/>
        <w:adjustRightInd w:val="0"/>
        <w:rPr>
          <w:rFonts w:cs="Arial"/>
          <w:szCs w:val="18"/>
        </w:rPr>
      </w:pPr>
      <w:r>
        <w:rPr>
          <w:rFonts w:cs="Arial"/>
          <w:szCs w:val="18"/>
        </w:rPr>
        <w:t>SP_ERLR_UPDATE_FINAL_RATING</w:t>
      </w:r>
    </w:p>
    <w:p w14:paraId="0859B34F"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10A98E48" w14:textId="2206D386"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3</w:t>
      </w:r>
      <w:r w:rsidRPr="00231E28">
        <w:rPr>
          <w:rFonts w:cs="Arial"/>
          <w:sz w:val="20"/>
          <w:szCs w:val="20"/>
        </w:rPr>
        <w:t>_HR_</w:t>
      </w:r>
      <w:r w:rsidR="00346E91">
        <w:rPr>
          <w:rFonts w:cs="Arial"/>
          <w:sz w:val="20"/>
          <w:szCs w:val="20"/>
        </w:rPr>
        <w:t>LOOKUP</w:t>
      </w:r>
      <w:r w:rsidRPr="00231E28">
        <w:rPr>
          <w:rFonts w:cs="Arial"/>
          <w:sz w:val="20"/>
          <w:szCs w:val="20"/>
        </w:rPr>
        <w:t>.sql</w:t>
      </w:r>
      <w:bookmarkStart w:id="14" w:name="_GoBack"/>
      <w:bookmarkEnd w:id="14"/>
    </w:p>
    <w:p w14:paraId="08DC3A1E"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6D1990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53C427DD" w14:textId="1466C340"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4</w:t>
      </w:r>
      <w:r w:rsidRPr="00231E28">
        <w:rPr>
          <w:rFonts w:cs="Arial"/>
          <w:sz w:val="20"/>
          <w:szCs w:val="20"/>
        </w:rPr>
        <w:t>_HR_</w:t>
      </w:r>
      <w:r w:rsidR="000A60B5">
        <w:rPr>
          <w:rFonts w:cs="Arial"/>
          <w:sz w:val="20"/>
          <w:szCs w:val="20"/>
        </w:rPr>
        <w:t>TABLE</w:t>
      </w:r>
      <w:r w:rsidRPr="00231E28">
        <w:rPr>
          <w:rFonts w:cs="Arial"/>
          <w:sz w:val="20"/>
          <w:szCs w:val="20"/>
        </w:rPr>
        <w:t>.sql</w:t>
      </w:r>
    </w:p>
    <w:p w14:paraId="4E4B7683"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3AE3C49"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73A1C9B" w14:textId="43CE5E92"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5</w:t>
      </w:r>
      <w:r w:rsidRPr="00231E28">
        <w:rPr>
          <w:rFonts w:cs="Arial"/>
          <w:sz w:val="20"/>
          <w:szCs w:val="20"/>
        </w:rPr>
        <w:t>_HR_</w:t>
      </w:r>
      <w:r w:rsidR="00346E91">
        <w:rPr>
          <w:rFonts w:cs="Arial"/>
          <w:sz w:val="20"/>
          <w:szCs w:val="20"/>
        </w:rPr>
        <w:t>VIEW</w:t>
      </w:r>
      <w:r w:rsidRPr="00231E28">
        <w:rPr>
          <w:rFonts w:cs="Arial"/>
          <w:sz w:val="20"/>
          <w:szCs w:val="20"/>
        </w:rPr>
        <w:t>.sql</w:t>
      </w:r>
    </w:p>
    <w:p w14:paraId="3884A4F1"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0E0387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7B683F8B" w14:textId="59C19ECE"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6</w:t>
      </w:r>
      <w:r w:rsidRPr="00231E28">
        <w:rPr>
          <w:rFonts w:cs="Arial"/>
          <w:sz w:val="20"/>
          <w:szCs w:val="20"/>
        </w:rPr>
        <w:t>_HR_</w:t>
      </w:r>
      <w:r w:rsidR="00346E91">
        <w:rPr>
          <w:rFonts w:cs="Arial"/>
          <w:sz w:val="20"/>
          <w:szCs w:val="20"/>
        </w:rPr>
        <w:t>FUNCTION</w:t>
      </w:r>
      <w:r w:rsidRPr="00231E28">
        <w:rPr>
          <w:rFonts w:cs="Arial"/>
          <w:sz w:val="20"/>
          <w:szCs w:val="20"/>
        </w:rPr>
        <w:t>.sql</w:t>
      </w:r>
    </w:p>
    <w:p w14:paraId="009C9B3F" w14:textId="77777777" w:rsidR="00231E28" w:rsidRPr="00231E28" w:rsidRDefault="00231E28" w:rsidP="00231E28">
      <w:pPr>
        <w:pStyle w:val="ListParagraph"/>
        <w:widowControl w:val="0"/>
        <w:numPr>
          <w:ilvl w:val="0"/>
          <w:numId w:val="0"/>
        </w:numPr>
        <w:tabs>
          <w:tab w:val="left" w:pos="692"/>
        </w:tabs>
        <w:autoSpaceDE w:val="0"/>
        <w:autoSpaceDN w:val="0"/>
        <w:adjustRightInd w:val="0"/>
        <w:ind w:left="360"/>
        <w:rPr>
          <w:rFonts w:cs="Arial"/>
          <w:szCs w:val="18"/>
        </w:rPr>
      </w:pPr>
      <w:r w:rsidRPr="00231E28">
        <w:rPr>
          <w:rFonts w:cs="Arial"/>
          <w:szCs w:val="18"/>
        </w:rPr>
        <w:t xml:space="preserve">Use </w:t>
      </w:r>
      <w:r w:rsidRPr="00C368BF">
        <w:rPr>
          <w:rFonts w:cs="Arial"/>
          <w:szCs w:val="18"/>
          <w:highlight w:val="yellow"/>
        </w:rPr>
        <w:t>HHS_CMS_HR</w:t>
      </w:r>
      <w:r w:rsidRPr="00231E28">
        <w:rPr>
          <w:rFonts w:cs="Arial"/>
          <w:szCs w:val="18"/>
        </w:rPr>
        <w:t xml:space="preserve"> database account</w:t>
      </w:r>
    </w:p>
    <w:p w14:paraId="53B87596" w14:textId="77777777" w:rsidR="00256884" w:rsidRPr="00231E28" w:rsidRDefault="00256884" w:rsidP="00231E28">
      <w:pPr>
        <w:widowControl w:val="0"/>
        <w:tabs>
          <w:tab w:val="left" w:pos="692"/>
        </w:tabs>
        <w:autoSpaceDE w:val="0"/>
        <w:autoSpaceDN w:val="0"/>
        <w:adjustRightInd w:val="0"/>
        <w:rPr>
          <w:rFonts w:cs="Arial"/>
          <w:szCs w:val="18"/>
        </w:rPr>
      </w:pPr>
    </w:p>
    <w:p w14:paraId="695AC482" w14:textId="450C189F" w:rsidR="00256884" w:rsidRPr="00256884" w:rsidRDefault="00231E28" w:rsidP="009559E2">
      <w:pPr>
        <w:pStyle w:val="ListParagraph"/>
        <w:widowControl w:val="0"/>
        <w:numPr>
          <w:ilvl w:val="0"/>
          <w:numId w:val="33"/>
        </w:numPr>
        <w:tabs>
          <w:tab w:val="left" w:pos="692"/>
        </w:tabs>
        <w:autoSpaceDE w:val="0"/>
        <w:autoSpaceDN w:val="0"/>
        <w:adjustRightInd w:val="0"/>
        <w:rPr>
          <w:rFonts w:cs="Arial"/>
          <w:sz w:val="20"/>
          <w:szCs w:val="20"/>
        </w:rPr>
      </w:pPr>
      <w:r w:rsidRPr="00231E28">
        <w:rPr>
          <w:rFonts w:cs="Arial"/>
          <w:sz w:val="20"/>
          <w:szCs w:val="20"/>
        </w:rPr>
        <w:t>CMS_0</w:t>
      </w:r>
      <w:r w:rsidR="00C368BF">
        <w:rPr>
          <w:rFonts w:cs="Arial"/>
          <w:sz w:val="20"/>
          <w:szCs w:val="20"/>
        </w:rPr>
        <w:t>7</w:t>
      </w:r>
      <w:r w:rsidRPr="00231E28">
        <w:rPr>
          <w:rFonts w:cs="Arial"/>
          <w:sz w:val="20"/>
          <w:szCs w:val="20"/>
        </w:rPr>
        <w:t>_HR_</w:t>
      </w:r>
      <w:r w:rsidR="00346E91">
        <w:rPr>
          <w:rFonts w:cs="Arial"/>
          <w:sz w:val="20"/>
          <w:szCs w:val="20"/>
        </w:rPr>
        <w:t>SP</w:t>
      </w:r>
      <w:r w:rsidRPr="00231E28">
        <w:rPr>
          <w:rFonts w:cs="Arial"/>
          <w:sz w:val="20"/>
          <w:szCs w:val="20"/>
        </w:rPr>
        <w:t>.sql</w:t>
      </w:r>
    </w:p>
    <w:p w14:paraId="15351099" w14:textId="194C11E7" w:rsidR="00256884" w:rsidRDefault="00256884" w:rsidP="00870ACA">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r w:rsidRPr="00C368BF">
        <w:rPr>
          <w:rFonts w:cs="Arial"/>
          <w:sz w:val="18"/>
          <w:szCs w:val="18"/>
          <w:highlight w:val="yellow"/>
        </w:rPr>
        <w:t>HHS_CMS_HR</w:t>
      </w:r>
      <w:r w:rsidRPr="00256884">
        <w:rPr>
          <w:rFonts w:cs="Arial"/>
          <w:sz w:val="18"/>
          <w:szCs w:val="18"/>
        </w:rPr>
        <w:t xml:space="preserve"> database account</w:t>
      </w:r>
    </w:p>
    <w:p w14:paraId="165790FB" w14:textId="77777777" w:rsidR="00870ACA" w:rsidRPr="00870ACA" w:rsidRDefault="00870ACA" w:rsidP="00870ACA">
      <w:pPr>
        <w:widowControl w:val="0"/>
        <w:tabs>
          <w:tab w:val="left" w:pos="692"/>
        </w:tabs>
        <w:autoSpaceDE w:val="0"/>
        <w:autoSpaceDN w:val="0"/>
        <w:adjustRightInd w:val="0"/>
        <w:ind w:left="720" w:hanging="360"/>
        <w:rPr>
          <w:rFonts w:cs="Arial"/>
          <w:sz w:val="18"/>
          <w:szCs w:val="18"/>
        </w:rPr>
      </w:pPr>
    </w:p>
    <w:p w14:paraId="025E1578" w14:textId="77777777" w:rsidR="00461C50" w:rsidRPr="009F1DFD" w:rsidRDefault="00461C50" w:rsidP="009F1DFD">
      <w:pPr>
        <w:rPr>
          <w:rFonts w:cs="Arial"/>
          <w:sz w:val="22"/>
        </w:rPr>
        <w:sectPr w:rsidR="00461C50"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F12C9D"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A0BA8" w14:textId="77777777" w:rsidR="00AA0C9A" w:rsidRDefault="00AA0C9A">
      <w:r>
        <w:separator/>
      </w:r>
    </w:p>
    <w:p w14:paraId="7DEE1381" w14:textId="77777777" w:rsidR="00AA0C9A" w:rsidRDefault="00AA0C9A"/>
    <w:p w14:paraId="316F3626" w14:textId="77777777" w:rsidR="00AA0C9A" w:rsidRDefault="00AA0C9A"/>
  </w:endnote>
  <w:endnote w:type="continuationSeparator" w:id="0">
    <w:p w14:paraId="637795DB" w14:textId="77777777" w:rsidR="00AA0C9A" w:rsidRDefault="00AA0C9A">
      <w:r>
        <w:continuationSeparator/>
      </w:r>
    </w:p>
    <w:p w14:paraId="7DBCEFE9" w14:textId="77777777" w:rsidR="00AA0C9A" w:rsidRDefault="00AA0C9A"/>
    <w:p w14:paraId="544CB96D" w14:textId="77777777" w:rsidR="00AA0C9A" w:rsidRDefault="00AA0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DD" w14:textId="77777777" w:rsidR="00AA0C9A" w:rsidRDefault="00AA0C9A"/>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AA0C9A" w14:paraId="342D23E3" w14:textId="77777777" w:rsidTr="000F0914">
      <w:trPr>
        <w:tblCellSpacing w:w="20" w:type="dxa"/>
      </w:trPr>
      <w:tc>
        <w:tcPr>
          <w:tcW w:w="3167" w:type="dxa"/>
        </w:tcPr>
        <w:p w14:paraId="342D23DE" w14:textId="77777777" w:rsidR="00AA0C9A" w:rsidRPr="000F0914" w:rsidRDefault="00D37060" w:rsidP="000F0914">
          <w:pPr>
            <w:pStyle w:val="Footer"/>
            <w:jc w:val="both"/>
            <w:rPr>
              <w:rFonts w:cs="Arial"/>
            </w:rPr>
          </w:pPr>
          <w:fldSimple w:instr=" STYLEREF  &quot;Document Control Information&quot;  \* MERGEFORMAT ">
            <w:r w:rsidR="00C15A03" w:rsidRPr="00C15A03">
              <w:rPr>
                <w:rFonts w:cs="Arial"/>
                <w:noProof/>
              </w:rPr>
              <w:t>Document Control Information</w:t>
            </w:r>
          </w:fldSimple>
        </w:p>
        <w:p w14:paraId="342D23DF" w14:textId="091CD511" w:rsidR="00AA0C9A" w:rsidRPr="000F0914" w:rsidRDefault="00AA0C9A" w:rsidP="00AC0C84">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AC0C84">
            <w:rPr>
              <w:rFonts w:cs="Arial"/>
              <w:noProof/>
            </w:rPr>
            <w:t>14</w:t>
          </w:r>
          <w:r w:rsidR="00AC0C84">
            <w:rPr>
              <w:rFonts w:cs="Arial"/>
              <w:noProof/>
            </w:rPr>
            <w:t>-</w:t>
          </w:r>
          <w:r w:rsidR="00AC0C84">
            <w:rPr>
              <w:rFonts w:cs="Arial"/>
              <w:noProof/>
            </w:rPr>
            <w:t>Jun</w:t>
          </w:r>
          <w:r w:rsidR="00AC0C84">
            <w:rPr>
              <w:rFonts w:cs="Arial"/>
              <w:noProof/>
            </w:rPr>
            <w:t>-19</w:t>
          </w:r>
          <w:r w:rsidRPr="000F0914">
            <w:rPr>
              <w:rFonts w:cs="Arial"/>
            </w:rPr>
            <w:fldChar w:fldCharType="end"/>
          </w:r>
        </w:p>
      </w:tc>
      <w:tc>
        <w:tcPr>
          <w:tcW w:w="3162" w:type="dxa"/>
        </w:tcPr>
        <w:p w14:paraId="342D23E0" w14:textId="77777777" w:rsidR="00AA0C9A" w:rsidRPr="000F0914" w:rsidRDefault="00AA0C9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15A03">
            <w:rPr>
              <w:rFonts w:cs="Arial"/>
              <w:noProof/>
            </w:rPr>
            <w:t>ii</w:t>
          </w:r>
          <w:r w:rsidRPr="000F0914">
            <w:rPr>
              <w:rFonts w:cs="Arial"/>
            </w:rPr>
            <w:fldChar w:fldCharType="end"/>
          </w:r>
        </w:p>
      </w:tc>
      <w:tc>
        <w:tcPr>
          <w:tcW w:w="3167" w:type="dxa"/>
        </w:tcPr>
        <w:p w14:paraId="342D23E2" w14:textId="79BF5FD9" w:rsidR="00AA0C9A" w:rsidRDefault="00AA0C9A" w:rsidP="00AC0C84">
          <w:pPr>
            <w:pStyle w:val="Footer"/>
            <w:jc w:val="right"/>
          </w:pPr>
          <w:r w:rsidRPr="00492FF6">
            <w:t>HHS CMS B</w:t>
          </w:r>
          <w:r>
            <w:t>izFlow Database Deployment Instruction for Production – 0</w:t>
          </w:r>
          <w:r w:rsidR="00AC0C84">
            <w:t>614</w:t>
          </w:r>
          <w:r>
            <w:t>2019.docx</w:t>
          </w:r>
        </w:p>
      </w:tc>
    </w:tr>
  </w:tbl>
  <w:p w14:paraId="342D23E4" w14:textId="7A0B2D94" w:rsidR="00AA0C9A" w:rsidRDefault="00AA0C9A" w:rsidP="00E660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B" w14:textId="77777777" w:rsidR="00AA0C9A" w:rsidRDefault="00AA0C9A"/>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AA0C9A" w14:paraId="342D23F1" w14:textId="77777777" w:rsidTr="000F0914">
      <w:trPr>
        <w:tblCellSpacing w:w="20" w:type="dxa"/>
      </w:trPr>
      <w:tc>
        <w:tcPr>
          <w:tcW w:w="3192" w:type="dxa"/>
        </w:tcPr>
        <w:p w14:paraId="342D23EC" w14:textId="52DE11EB" w:rsidR="00AA0C9A" w:rsidRPr="000F0914" w:rsidRDefault="00AA0C9A" w:rsidP="000F0914">
          <w:pPr>
            <w:pStyle w:val="Footer"/>
            <w:jc w:val="both"/>
            <w:rPr>
              <w:rFonts w:cs="Arial"/>
            </w:rPr>
          </w:pPr>
          <w:r>
            <w:t>Table of Contents</w:t>
          </w:r>
        </w:p>
        <w:p w14:paraId="342D23ED" w14:textId="6D799CC7" w:rsidR="00AA0C9A" w:rsidRPr="000F0914" w:rsidRDefault="00C15A03" w:rsidP="00C15A03">
          <w:pPr>
            <w:pStyle w:val="Footer"/>
            <w:jc w:val="both"/>
            <w:rPr>
              <w:rFonts w:cs="Arial"/>
            </w:rPr>
          </w:pPr>
          <w:r>
            <w:rPr>
              <w:rFonts w:cs="Arial"/>
            </w:rPr>
            <w:t>1</w:t>
          </w:r>
          <w:r w:rsidR="00AA0C9A" w:rsidRPr="000F0914">
            <w:rPr>
              <w:rFonts w:cs="Arial"/>
            </w:rPr>
            <w:fldChar w:fldCharType="begin"/>
          </w:r>
          <w:r w:rsidR="00AA0C9A" w:rsidRPr="000F0914">
            <w:rPr>
              <w:rFonts w:cs="Arial"/>
            </w:rPr>
            <w:instrText xml:space="preserve"> SAVEDATE  \@ "d-MMM-yy" </w:instrText>
          </w:r>
          <w:r w:rsidR="00AA0C9A" w:rsidRPr="000F0914">
            <w:rPr>
              <w:rFonts w:cs="Arial"/>
            </w:rPr>
            <w:fldChar w:fldCharType="separate"/>
          </w:r>
          <w:r w:rsidR="00AC0C84">
            <w:rPr>
              <w:rFonts w:cs="Arial"/>
              <w:noProof/>
            </w:rPr>
            <w:t>4-</w:t>
          </w:r>
          <w:r>
            <w:rPr>
              <w:rFonts w:cs="Arial"/>
              <w:noProof/>
            </w:rPr>
            <w:t>Jun</w:t>
          </w:r>
          <w:r w:rsidR="00AC0C84">
            <w:rPr>
              <w:rFonts w:cs="Arial"/>
              <w:noProof/>
            </w:rPr>
            <w:t>-19</w:t>
          </w:r>
          <w:r w:rsidR="00AA0C9A" w:rsidRPr="000F0914">
            <w:rPr>
              <w:rFonts w:cs="Arial"/>
            </w:rPr>
            <w:fldChar w:fldCharType="end"/>
          </w:r>
        </w:p>
      </w:tc>
      <w:tc>
        <w:tcPr>
          <w:tcW w:w="3192" w:type="dxa"/>
        </w:tcPr>
        <w:p w14:paraId="342D23EE" w14:textId="77777777" w:rsidR="00AA0C9A" w:rsidRPr="000F0914" w:rsidRDefault="00AA0C9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7039A">
            <w:rPr>
              <w:rFonts w:cs="Arial"/>
              <w:noProof/>
            </w:rPr>
            <w:t>v</w:t>
          </w:r>
          <w:r w:rsidRPr="000F0914">
            <w:rPr>
              <w:rFonts w:cs="Arial"/>
            </w:rPr>
            <w:fldChar w:fldCharType="end"/>
          </w:r>
        </w:p>
      </w:tc>
      <w:tc>
        <w:tcPr>
          <w:tcW w:w="3192" w:type="dxa"/>
        </w:tcPr>
        <w:p w14:paraId="342D23F0" w14:textId="3D4E002B" w:rsidR="00AA0C9A" w:rsidRDefault="00C15A03" w:rsidP="000F0914">
          <w:pPr>
            <w:pStyle w:val="Footer"/>
            <w:jc w:val="right"/>
          </w:pPr>
          <w:r w:rsidRPr="00492FF6">
            <w:t>HHS CMS B</w:t>
          </w:r>
          <w:r>
            <w:t>izFlow Database Deployment Instruction for Production – 06142019.docx</w:t>
          </w:r>
        </w:p>
      </w:tc>
    </w:tr>
  </w:tbl>
  <w:p w14:paraId="342D23F2" w14:textId="77777777" w:rsidR="00AA0C9A" w:rsidRDefault="00AA0C9A" w:rsidP="00E6604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1" w14:textId="77777777" w:rsidR="00AA0C9A" w:rsidRPr="00DD7802" w:rsidRDefault="00AA0C9A" w:rsidP="00DD78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E434" w14:textId="77777777" w:rsidR="00AA0C9A" w:rsidRDefault="00AA0C9A">
      <w:r>
        <w:separator/>
      </w:r>
    </w:p>
    <w:p w14:paraId="017763D4" w14:textId="77777777" w:rsidR="00AA0C9A" w:rsidRDefault="00AA0C9A"/>
    <w:p w14:paraId="5C3D73B0" w14:textId="77777777" w:rsidR="00AA0C9A" w:rsidRDefault="00AA0C9A"/>
  </w:footnote>
  <w:footnote w:type="continuationSeparator" w:id="0">
    <w:p w14:paraId="61CA5225" w14:textId="77777777" w:rsidR="00AA0C9A" w:rsidRDefault="00AA0C9A">
      <w:r>
        <w:continuationSeparator/>
      </w:r>
    </w:p>
    <w:p w14:paraId="29BE30A1" w14:textId="77777777" w:rsidR="00AA0C9A" w:rsidRDefault="00AA0C9A"/>
    <w:p w14:paraId="005C6C81" w14:textId="77777777" w:rsidR="00AA0C9A" w:rsidRDefault="00AA0C9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AA0C9A" w:rsidRPr="0084165C" w14:paraId="342D23DB" w14:textId="77777777" w:rsidTr="00FF14E1">
      <w:tc>
        <w:tcPr>
          <w:tcW w:w="2268" w:type="dxa"/>
        </w:tcPr>
        <w:p w14:paraId="342D23D8" w14:textId="77777777" w:rsidR="00AA0C9A" w:rsidRPr="00E03656" w:rsidRDefault="00AA0C9A"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77777777" w:rsidR="00AA0C9A" w:rsidRPr="00C10A58" w:rsidRDefault="00D37060"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00C15A03" w:rsidRPr="00C15A03">
              <w:rPr>
                <w:bCs/>
                <w:noProof/>
              </w:rPr>
              <w:t>Deployment</w:t>
            </w:r>
          </w:fldSimple>
          <w:r w:rsidR="00AA0C9A" w:rsidRPr="0049677E">
            <w:rPr>
              <w:b w:val="0"/>
            </w:rPr>
            <w:fldChar w:fldCharType="begin"/>
          </w:r>
          <w:r w:rsidR="00AA0C9A" w:rsidRPr="0049677E">
            <w:instrText xml:space="preserve"> TITLE   \* MERGEFORMAT </w:instrText>
          </w:r>
          <w:r w:rsidR="00AA0C9A" w:rsidRPr="0049677E">
            <w:rPr>
              <w:b w:val="0"/>
            </w:rPr>
            <w:fldChar w:fldCharType="end"/>
          </w:r>
        </w:p>
      </w:tc>
      <w:tc>
        <w:tcPr>
          <w:tcW w:w="2160" w:type="dxa"/>
        </w:tcPr>
        <w:p w14:paraId="342D23DA" w14:textId="0F473D96" w:rsidR="00AA0C9A" w:rsidRPr="0049677E" w:rsidRDefault="00AA0C9A" w:rsidP="00FF14E1">
          <w:pPr>
            <w:pStyle w:val="Header"/>
            <w:jc w:val="right"/>
            <w:rPr>
              <w:b w:val="0"/>
            </w:rPr>
          </w:pPr>
        </w:p>
      </w:tc>
    </w:tr>
  </w:tbl>
  <w:p w14:paraId="342D23DC" w14:textId="77777777" w:rsidR="00AA0C9A" w:rsidRDefault="00E7039A"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5" w14:textId="183FDC18" w:rsidR="00AA0C9A" w:rsidRDefault="00AA0C9A"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A338AD">
      <w:rPr>
        <w:noProof/>
      </w:rPr>
      <w:drawing>
        <wp:inline distT="0" distB="0" distL="0" distR="0" wp14:anchorId="64EB5005" wp14:editId="3269BEB6">
          <wp:extent cx="1734862" cy="598861"/>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34862" cy="59886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AA0C9A" w:rsidRPr="00F023A2" w14:paraId="342D23E9" w14:textId="77777777" w:rsidTr="00FB5D85">
      <w:tc>
        <w:tcPr>
          <w:tcW w:w="2268" w:type="dxa"/>
        </w:tcPr>
        <w:p w14:paraId="342D23E6" w14:textId="77777777" w:rsidR="00AA0C9A" w:rsidRPr="00E03656" w:rsidRDefault="00AA0C9A"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AA0C9A" w:rsidRPr="00492FF6" w:rsidRDefault="00AA0C9A" w:rsidP="00492FF6">
          <w:pPr>
            <w:pStyle w:val="Header"/>
          </w:pPr>
          <w:r>
            <w:t>Deployment Instruction</w:t>
          </w:r>
        </w:p>
      </w:tc>
      <w:tc>
        <w:tcPr>
          <w:tcW w:w="2160" w:type="dxa"/>
        </w:tcPr>
        <w:p w14:paraId="342D23E8" w14:textId="29F5F53C" w:rsidR="00AA0C9A" w:rsidRPr="0049677E" w:rsidRDefault="00AA0C9A" w:rsidP="00FF14E1">
          <w:pPr>
            <w:pStyle w:val="Header"/>
            <w:jc w:val="right"/>
            <w:rPr>
              <w:b w:val="0"/>
            </w:rPr>
          </w:pPr>
        </w:p>
      </w:tc>
    </w:tr>
  </w:tbl>
  <w:p w14:paraId="342D23EA" w14:textId="7889EB8F" w:rsidR="00AA0C9A" w:rsidRDefault="00E7039A"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0" w14:textId="77777777" w:rsidR="00AA0C9A" w:rsidRPr="00DD7802" w:rsidRDefault="00AA0C9A" w:rsidP="00DD78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084617E9"/>
    <w:multiLevelType w:val="hybridMultilevel"/>
    <w:tmpl w:val="6324C322"/>
    <w:lvl w:ilvl="0" w:tplc="365E41D8">
      <w:start w:val="15"/>
      <w:numFmt w:val="bullet"/>
      <w:lvlText w:val="-"/>
      <w:lvlJc w:val="left"/>
      <w:pPr>
        <w:ind w:left="1060" w:hanging="360"/>
      </w:pPr>
      <w:rPr>
        <w:rFonts w:ascii="Arial" w:eastAsia="Times New Roman" w:hAnsi="Arial" w:cs="Aria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DF2525F"/>
    <w:multiLevelType w:val="multilevel"/>
    <w:tmpl w:val="008C5ADE"/>
    <w:numStyleLink w:val="Style3"/>
  </w:abstractNum>
  <w:abstractNum w:abstractNumId="19">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A67507F"/>
    <w:multiLevelType w:val="multilevel"/>
    <w:tmpl w:val="A4829D58"/>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3">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4">
    <w:nsid w:val="473A50E6"/>
    <w:multiLevelType w:val="hybridMultilevel"/>
    <w:tmpl w:val="A4829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250C87"/>
    <w:multiLevelType w:val="multilevel"/>
    <w:tmpl w:val="A4829D58"/>
    <w:styleLink w:val="Styl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6">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6"/>
  </w:num>
  <w:num w:numId="2">
    <w:abstractNumId w:val="27"/>
  </w:num>
  <w:num w:numId="3">
    <w:abstractNumId w:val="13"/>
  </w:num>
  <w:num w:numId="4">
    <w:abstractNumId w:val="31"/>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0"/>
  </w:num>
  <w:num w:numId="15">
    <w:abstractNumId w:val="33"/>
  </w:num>
  <w:num w:numId="16">
    <w:abstractNumId w:val="17"/>
  </w:num>
  <w:num w:numId="17">
    <w:abstractNumId w:val="10"/>
  </w:num>
  <w:num w:numId="18">
    <w:abstractNumId w:val="9"/>
  </w:num>
  <w:num w:numId="19">
    <w:abstractNumId w:val="32"/>
  </w:num>
  <w:num w:numId="20">
    <w:abstractNumId w:val="30"/>
  </w:num>
  <w:num w:numId="21">
    <w:abstractNumId w:val="28"/>
  </w:num>
  <w:num w:numId="22">
    <w:abstractNumId w:val="3"/>
  </w:num>
  <w:num w:numId="23">
    <w:abstractNumId w:val="19"/>
  </w:num>
  <w:num w:numId="24">
    <w:abstractNumId w:val="34"/>
  </w:num>
  <w:num w:numId="25">
    <w:abstractNumId w:val="29"/>
  </w:num>
  <w:num w:numId="26">
    <w:abstractNumId w:val="23"/>
  </w:num>
  <w:num w:numId="27">
    <w:abstractNumId w:val="35"/>
  </w:num>
  <w:num w:numId="28">
    <w:abstractNumId w:val="12"/>
  </w:num>
  <w:num w:numId="29">
    <w:abstractNumId w:val="15"/>
  </w:num>
  <w:num w:numId="30">
    <w:abstractNumId w:val="21"/>
  </w:num>
  <w:num w:numId="31">
    <w:abstractNumId w:val="18"/>
  </w:num>
  <w:num w:numId="32">
    <w:abstractNumId w:val="26"/>
  </w:num>
  <w:num w:numId="33">
    <w:abstractNumId w:val="24"/>
  </w:num>
  <w:num w:numId="34">
    <w:abstractNumId w:val="22"/>
  </w:num>
  <w:num w:numId="35">
    <w:abstractNumId w:val="25"/>
  </w:num>
  <w:num w:numId="3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7782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201D"/>
    <w:rsid w:val="00003274"/>
    <w:rsid w:val="00006C5E"/>
    <w:rsid w:val="000070C0"/>
    <w:rsid w:val="0001091B"/>
    <w:rsid w:val="00011BBD"/>
    <w:rsid w:val="00012065"/>
    <w:rsid w:val="000125D5"/>
    <w:rsid w:val="00015418"/>
    <w:rsid w:val="000228FD"/>
    <w:rsid w:val="0002381C"/>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211"/>
    <w:rsid w:val="000A1684"/>
    <w:rsid w:val="000A4074"/>
    <w:rsid w:val="000A60B5"/>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914"/>
    <w:rsid w:val="000F1D88"/>
    <w:rsid w:val="000F603A"/>
    <w:rsid w:val="0010050A"/>
    <w:rsid w:val="00100F4B"/>
    <w:rsid w:val="0010267E"/>
    <w:rsid w:val="001054A8"/>
    <w:rsid w:val="00105EBC"/>
    <w:rsid w:val="00106225"/>
    <w:rsid w:val="00110018"/>
    <w:rsid w:val="00115412"/>
    <w:rsid w:val="00116547"/>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448B1"/>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74B9"/>
    <w:rsid w:val="00227EC1"/>
    <w:rsid w:val="00231E28"/>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56884"/>
    <w:rsid w:val="002634A4"/>
    <w:rsid w:val="00263887"/>
    <w:rsid w:val="00263A77"/>
    <w:rsid w:val="00264FFA"/>
    <w:rsid w:val="00273451"/>
    <w:rsid w:val="00274268"/>
    <w:rsid w:val="002743F7"/>
    <w:rsid w:val="00274F69"/>
    <w:rsid w:val="00275FEC"/>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121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6E91"/>
    <w:rsid w:val="00347207"/>
    <w:rsid w:val="00352F65"/>
    <w:rsid w:val="003557BD"/>
    <w:rsid w:val="0035633C"/>
    <w:rsid w:val="0035666E"/>
    <w:rsid w:val="003566C3"/>
    <w:rsid w:val="0035762B"/>
    <w:rsid w:val="00357772"/>
    <w:rsid w:val="00360CE2"/>
    <w:rsid w:val="003625AC"/>
    <w:rsid w:val="003626EC"/>
    <w:rsid w:val="00363F8F"/>
    <w:rsid w:val="00366347"/>
    <w:rsid w:val="00366846"/>
    <w:rsid w:val="00370428"/>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EF1"/>
    <w:rsid w:val="003D504A"/>
    <w:rsid w:val="003E4160"/>
    <w:rsid w:val="003E4D15"/>
    <w:rsid w:val="003E6C9E"/>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B0A"/>
    <w:rsid w:val="0048064A"/>
    <w:rsid w:val="00481363"/>
    <w:rsid w:val="004852F7"/>
    <w:rsid w:val="00485E60"/>
    <w:rsid w:val="004911D3"/>
    <w:rsid w:val="00492FF6"/>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60C4"/>
    <w:rsid w:val="0059686B"/>
    <w:rsid w:val="00596B37"/>
    <w:rsid w:val="005A0C99"/>
    <w:rsid w:val="005A1890"/>
    <w:rsid w:val="005A665F"/>
    <w:rsid w:val="005A7A31"/>
    <w:rsid w:val="005B06E7"/>
    <w:rsid w:val="005B0707"/>
    <w:rsid w:val="005B3622"/>
    <w:rsid w:val="005B3804"/>
    <w:rsid w:val="005B40EA"/>
    <w:rsid w:val="005C0B06"/>
    <w:rsid w:val="005C0D07"/>
    <w:rsid w:val="005C492D"/>
    <w:rsid w:val="005C5731"/>
    <w:rsid w:val="005C6454"/>
    <w:rsid w:val="005D0BDC"/>
    <w:rsid w:val="005D103B"/>
    <w:rsid w:val="005D1C73"/>
    <w:rsid w:val="005D3E6B"/>
    <w:rsid w:val="005D6FC4"/>
    <w:rsid w:val="005D78A3"/>
    <w:rsid w:val="005E07FA"/>
    <w:rsid w:val="005E0AE2"/>
    <w:rsid w:val="005E4BA9"/>
    <w:rsid w:val="005F2189"/>
    <w:rsid w:val="005F2668"/>
    <w:rsid w:val="005F40BF"/>
    <w:rsid w:val="005F467C"/>
    <w:rsid w:val="005F65BC"/>
    <w:rsid w:val="005F7727"/>
    <w:rsid w:val="005F7A7A"/>
    <w:rsid w:val="00600E03"/>
    <w:rsid w:val="00600F4A"/>
    <w:rsid w:val="00601899"/>
    <w:rsid w:val="006027BE"/>
    <w:rsid w:val="006037B3"/>
    <w:rsid w:val="006037D0"/>
    <w:rsid w:val="00606CF3"/>
    <w:rsid w:val="00607D55"/>
    <w:rsid w:val="0061257D"/>
    <w:rsid w:val="00612EE4"/>
    <w:rsid w:val="00615015"/>
    <w:rsid w:val="0061526A"/>
    <w:rsid w:val="00617841"/>
    <w:rsid w:val="00617CAB"/>
    <w:rsid w:val="00617D22"/>
    <w:rsid w:val="00620677"/>
    <w:rsid w:val="00621980"/>
    <w:rsid w:val="006231CA"/>
    <w:rsid w:val="00626133"/>
    <w:rsid w:val="00626E85"/>
    <w:rsid w:val="00626F64"/>
    <w:rsid w:val="00630C59"/>
    <w:rsid w:val="00634408"/>
    <w:rsid w:val="006414E5"/>
    <w:rsid w:val="006415BB"/>
    <w:rsid w:val="0064263A"/>
    <w:rsid w:val="00643CAE"/>
    <w:rsid w:val="006456C2"/>
    <w:rsid w:val="00645D22"/>
    <w:rsid w:val="00646E8F"/>
    <w:rsid w:val="00650A5D"/>
    <w:rsid w:val="006521BA"/>
    <w:rsid w:val="006531B0"/>
    <w:rsid w:val="00654B48"/>
    <w:rsid w:val="00655015"/>
    <w:rsid w:val="0065574F"/>
    <w:rsid w:val="00660A55"/>
    <w:rsid w:val="00661483"/>
    <w:rsid w:val="00661B8B"/>
    <w:rsid w:val="0066428E"/>
    <w:rsid w:val="006649A5"/>
    <w:rsid w:val="00664F47"/>
    <w:rsid w:val="0066560C"/>
    <w:rsid w:val="0067029F"/>
    <w:rsid w:val="00672539"/>
    <w:rsid w:val="0067387C"/>
    <w:rsid w:val="00674F7C"/>
    <w:rsid w:val="00676CA7"/>
    <w:rsid w:val="0067720A"/>
    <w:rsid w:val="006800F8"/>
    <w:rsid w:val="00680F3F"/>
    <w:rsid w:val="0068112E"/>
    <w:rsid w:val="00683B1E"/>
    <w:rsid w:val="00686538"/>
    <w:rsid w:val="00686B70"/>
    <w:rsid w:val="006911AD"/>
    <w:rsid w:val="0069778F"/>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ACA"/>
    <w:rsid w:val="00870FC8"/>
    <w:rsid w:val="0087112C"/>
    <w:rsid w:val="0087176B"/>
    <w:rsid w:val="00871F08"/>
    <w:rsid w:val="00872655"/>
    <w:rsid w:val="00873375"/>
    <w:rsid w:val="0087422F"/>
    <w:rsid w:val="0087471A"/>
    <w:rsid w:val="008747E0"/>
    <w:rsid w:val="00875CEF"/>
    <w:rsid w:val="0087668A"/>
    <w:rsid w:val="008817DF"/>
    <w:rsid w:val="00882B38"/>
    <w:rsid w:val="00882DF1"/>
    <w:rsid w:val="00883138"/>
    <w:rsid w:val="00885BF8"/>
    <w:rsid w:val="00886087"/>
    <w:rsid w:val="0088757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559E2"/>
    <w:rsid w:val="009622F1"/>
    <w:rsid w:val="00962EB9"/>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457D"/>
    <w:rsid w:val="009A5046"/>
    <w:rsid w:val="009B2C61"/>
    <w:rsid w:val="009B46EC"/>
    <w:rsid w:val="009B49B2"/>
    <w:rsid w:val="009B79A1"/>
    <w:rsid w:val="009C1920"/>
    <w:rsid w:val="009C2081"/>
    <w:rsid w:val="009C5E2D"/>
    <w:rsid w:val="009C636D"/>
    <w:rsid w:val="009C729E"/>
    <w:rsid w:val="009C7737"/>
    <w:rsid w:val="009D020B"/>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66154"/>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0C9A"/>
    <w:rsid w:val="00AA1DC1"/>
    <w:rsid w:val="00AA2FC7"/>
    <w:rsid w:val="00AA32DC"/>
    <w:rsid w:val="00AA7E32"/>
    <w:rsid w:val="00AA7FDA"/>
    <w:rsid w:val="00AB0CBD"/>
    <w:rsid w:val="00AB231B"/>
    <w:rsid w:val="00AB2C64"/>
    <w:rsid w:val="00AB5D20"/>
    <w:rsid w:val="00AB6529"/>
    <w:rsid w:val="00AB6D43"/>
    <w:rsid w:val="00AC052B"/>
    <w:rsid w:val="00AC0C84"/>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4E66"/>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3530"/>
    <w:rsid w:val="00C067B7"/>
    <w:rsid w:val="00C10A58"/>
    <w:rsid w:val="00C11539"/>
    <w:rsid w:val="00C12D02"/>
    <w:rsid w:val="00C15A03"/>
    <w:rsid w:val="00C168DD"/>
    <w:rsid w:val="00C21566"/>
    <w:rsid w:val="00C2205F"/>
    <w:rsid w:val="00C23014"/>
    <w:rsid w:val="00C3259F"/>
    <w:rsid w:val="00C3321D"/>
    <w:rsid w:val="00C33639"/>
    <w:rsid w:val="00C33861"/>
    <w:rsid w:val="00C33880"/>
    <w:rsid w:val="00C368BF"/>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F39"/>
    <w:rsid w:val="00C967A4"/>
    <w:rsid w:val="00C96D26"/>
    <w:rsid w:val="00CA14A7"/>
    <w:rsid w:val="00CA31F0"/>
    <w:rsid w:val="00CA7863"/>
    <w:rsid w:val="00CA7DC3"/>
    <w:rsid w:val="00CB0467"/>
    <w:rsid w:val="00CB0B16"/>
    <w:rsid w:val="00CB0CDC"/>
    <w:rsid w:val="00CB1E12"/>
    <w:rsid w:val="00CB514C"/>
    <w:rsid w:val="00CB5B33"/>
    <w:rsid w:val="00CC12CE"/>
    <w:rsid w:val="00CC44F1"/>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37060"/>
    <w:rsid w:val="00D400EA"/>
    <w:rsid w:val="00D43EC7"/>
    <w:rsid w:val="00D470F4"/>
    <w:rsid w:val="00D50AD4"/>
    <w:rsid w:val="00D537B0"/>
    <w:rsid w:val="00D578A3"/>
    <w:rsid w:val="00D61644"/>
    <w:rsid w:val="00D634F4"/>
    <w:rsid w:val="00D65A59"/>
    <w:rsid w:val="00D6625D"/>
    <w:rsid w:val="00D669EA"/>
    <w:rsid w:val="00D67BDE"/>
    <w:rsid w:val="00D70A17"/>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A34"/>
    <w:rsid w:val="00DF5764"/>
    <w:rsid w:val="00DF662C"/>
    <w:rsid w:val="00DF6649"/>
    <w:rsid w:val="00DF69F5"/>
    <w:rsid w:val="00DF6D63"/>
    <w:rsid w:val="00E05D24"/>
    <w:rsid w:val="00E1311F"/>
    <w:rsid w:val="00E13154"/>
    <w:rsid w:val="00E16724"/>
    <w:rsid w:val="00E177E5"/>
    <w:rsid w:val="00E205AF"/>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039A"/>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E015B"/>
    <w:rsid w:val="00EE0CA0"/>
    <w:rsid w:val="00EE141A"/>
    <w:rsid w:val="00EE223C"/>
    <w:rsid w:val="00EE56A1"/>
    <w:rsid w:val="00EE7A6E"/>
    <w:rsid w:val="00EF1D17"/>
    <w:rsid w:val="00EF3C25"/>
    <w:rsid w:val="00EF4A44"/>
    <w:rsid w:val="00EF4DB7"/>
    <w:rsid w:val="00EF5D44"/>
    <w:rsid w:val="00EF656E"/>
    <w:rsid w:val="00EF73B9"/>
    <w:rsid w:val="00F023A2"/>
    <w:rsid w:val="00F0250C"/>
    <w:rsid w:val="00F03B48"/>
    <w:rsid w:val="00F04185"/>
    <w:rsid w:val="00F04864"/>
    <w:rsid w:val="00F049AC"/>
    <w:rsid w:val="00F052B5"/>
    <w:rsid w:val="00F06230"/>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3"/>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8"/>
    <o:shapelayout v:ext="edit">
      <o:idmap v:ext="edit" data="1"/>
    </o:shapelayout>
  </w:shapeDefaults>
  <w:decimalSymbol w:val="."/>
  <w:listSeparator w:val=","/>
  <w14:docId w14:val="34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34504186">
      <w:bodyDiv w:val="1"/>
      <w:marLeft w:val="0"/>
      <w:marRight w:val="0"/>
      <w:marTop w:val="0"/>
      <w:marBottom w:val="0"/>
      <w:divBdr>
        <w:top w:val="none" w:sz="0" w:space="0" w:color="auto"/>
        <w:left w:val="none" w:sz="0" w:space="0" w:color="auto"/>
        <w:bottom w:val="none" w:sz="0" w:space="0" w:color="auto"/>
        <w:right w:val="none" w:sz="0" w:space="0" w:color="auto"/>
      </w:divBdr>
      <w:divsChild>
        <w:div w:id="1020165676">
          <w:marLeft w:val="0"/>
          <w:marRight w:val="0"/>
          <w:marTop w:val="0"/>
          <w:marBottom w:val="0"/>
          <w:divBdr>
            <w:top w:val="none" w:sz="0" w:space="0" w:color="auto"/>
            <w:left w:val="none" w:sz="0" w:space="0" w:color="auto"/>
            <w:bottom w:val="none" w:sz="0" w:space="0" w:color="auto"/>
            <w:right w:val="none" w:sz="0" w:space="0" w:color="auto"/>
          </w:divBdr>
          <w:divsChild>
            <w:div w:id="1000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yperlink" Target="http://www.deloitte.com/us/about" TargetMode="Externa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D5713680-B199-C94A-A339-EB1346ED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\Users\cterlapu\Documents\EIM\KIDS Templates\Tem_Logical Data Model_01450.dotx</Template>
  <TotalTime>1</TotalTime>
  <Pages>7</Pages>
  <Words>596</Words>
  <Characters>3401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3990</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Terlapu, Chak</dc:creator>
  <cp:lastModifiedBy>Peter  Lee</cp:lastModifiedBy>
  <cp:revision>2</cp:revision>
  <cp:lastPrinted>2009-07-09T16:44:00Z</cp:lastPrinted>
  <dcterms:created xsi:type="dcterms:W3CDTF">2019-06-14T15:18:00Z</dcterms:created>
  <dcterms:modified xsi:type="dcterms:W3CDTF">2019-06-14T15:18:00Z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