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D22C4" w14:textId="255A1339" w:rsidR="00CF0395" w:rsidRPr="001968E2" w:rsidRDefault="00E433F3" w:rsidP="00370428">
      <w:pPr>
        <w:pStyle w:val="Projectname"/>
        <w:ind w:left="288"/>
      </w:pPr>
      <w:r>
        <w:t xml:space="preserve">HHS CMS BizFlow </w:t>
      </w:r>
      <w:r w:rsidR="00370428">
        <w:t>Database Deployment Instructions for Production – November 2018</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243A776C" w:rsidR="00767D97" w:rsidRPr="009F5ED2" w:rsidRDefault="00492FF6" w:rsidP="00EF3C25">
            <w:pPr>
              <w:pStyle w:val="DocumentIdentification"/>
            </w:pPr>
            <w:r w:rsidRPr="00492FF6">
              <w:t>HHS CMS B</w:t>
            </w:r>
            <w:r>
              <w:t xml:space="preserve">izFlow </w:t>
            </w:r>
            <w:r w:rsidR="009559E2">
              <w:t>Database</w:t>
            </w:r>
            <w:r w:rsidR="00D9639B">
              <w:t xml:space="preserve"> </w:t>
            </w:r>
            <w:r>
              <w:t>Deployment</w:t>
            </w:r>
            <w:r w:rsidR="009559E2">
              <w:t xml:space="preserve"> </w:t>
            </w:r>
            <w:r w:rsidR="00EF3C25">
              <w:t>Instruction for Production – November 20108</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6E8D0F58" w:rsidR="00767D97" w:rsidRPr="002D1BA1" w:rsidRDefault="00E16724" w:rsidP="00492FF6">
            <w:pPr>
              <w:pStyle w:val="Insertnameoftheproject"/>
              <w:rPr>
                <w:b/>
                <w:color w:val="auto"/>
              </w:rPr>
            </w:pPr>
            <w:r w:rsidRPr="00E16724">
              <w:rPr>
                <w:color w:val="auto"/>
              </w:rPr>
              <w:t>HHS CMS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15E3C3D3" w:rsidR="00767D97" w:rsidRPr="002D1BA1" w:rsidRDefault="00E16724" w:rsidP="00352F65">
            <w:pPr>
              <w:pStyle w:val="Bodycopy"/>
              <w:rPr>
                <w:b/>
                <w:color w:val="auto"/>
              </w:rPr>
            </w:pPr>
            <w:r>
              <w:rPr>
                <w:color w:val="auto"/>
              </w:rPr>
              <w:t>Centers for Medicare and Medicaid</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7ABA2794" w:rsidR="00767D97" w:rsidRPr="002D1BA1" w:rsidRDefault="00D9639B" w:rsidP="00352F65">
            <w:pPr>
              <w:pStyle w:val="Bodycopy"/>
              <w:rPr>
                <w:b/>
                <w:color w:val="auto"/>
              </w:rPr>
            </w:pPr>
            <w:r>
              <w:rPr>
                <w:color w:val="auto"/>
              </w:rPr>
              <w:t>Peter Lee</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1345029C" w:rsidR="00767D97" w:rsidRPr="002D1BA1" w:rsidRDefault="009559E2" w:rsidP="00D9639B">
            <w:pPr>
              <w:pStyle w:val="Bodycopy"/>
              <w:rPr>
                <w:b/>
                <w:color w:val="auto"/>
              </w:rPr>
            </w:pPr>
            <w:r>
              <w:rPr>
                <w:color w:val="auto"/>
              </w:rPr>
              <w:t>14</w:t>
            </w:r>
            <w:r w:rsidR="00E16724">
              <w:rPr>
                <w:color w:val="auto"/>
              </w:rPr>
              <w:t>-</w:t>
            </w:r>
            <w:r w:rsidR="00D9639B">
              <w:rPr>
                <w:color w:val="auto"/>
              </w:rPr>
              <w:t>Nov</w:t>
            </w:r>
            <w:r w:rsidR="00E16724">
              <w:rPr>
                <w:color w:val="auto"/>
              </w:rPr>
              <w:t>-201</w:t>
            </w:r>
            <w:r w:rsidR="00D9639B">
              <w:rPr>
                <w:color w:val="auto"/>
              </w:rPr>
              <w:t>8</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237669FC" w:rsidR="00767D97" w:rsidRPr="00F17B9F" w:rsidRDefault="00136B00" w:rsidP="00E16724">
            <w:pPr>
              <w:pStyle w:val="Tabletext"/>
            </w:pPr>
            <w:r>
              <w:t>1.0</w:t>
            </w:r>
          </w:p>
        </w:tc>
        <w:tc>
          <w:tcPr>
            <w:tcW w:w="1890" w:type="dxa"/>
            <w:tcBorders>
              <w:top w:val="single" w:sz="4" w:space="0" w:color="FFFFFF"/>
            </w:tcBorders>
          </w:tcPr>
          <w:p w14:paraId="342D22EC" w14:textId="63417FD0" w:rsidR="00767D97" w:rsidRPr="00F17B9F" w:rsidRDefault="00D9639B" w:rsidP="009559E2">
            <w:pPr>
              <w:pStyle w:val="Tabletext"/>
            </w:pPr>
            <w:r>
              <w:t>11</w:t>
            </w:r>
            <w:r w:rsidR="00136B00">
              <w:t>/</w:t>
            </w:r>
            <w:r w:rsidR="009559E2">
              <w:t>14</w:t>
            </w:r>
            <w:r w:rsidR="00136B00">
              <w:t>/201</w:t>
            </w:r>
            <w:r>
              <w:t>8</w:t>
            </w:r>
          </w:p>
        </w:tc>
        <w:tc>
          <w:tcPr>
            <w:tcW w:w="3420" w:type="dxa"/>
            <w:tcBorders>
              <w:top w:val="single" w:sz="4" w:space="0" w:color="FFFFFF"/>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FFFFFF"/>
            </w:tcBorders>
          </w:tcPr>
          <w:p w14:paraId="342D22EE" w14:textId="522C6A37" w:rsidR="00767D97" w:rsidRPr="00F17B9F" w:rsidRDefault="00D9639B" w:rsidP="00E16724">
            <w:pPr>
              <w:pStyle w:val="Tabletext"/>
            </w:pPr>
            <w:r>
              <w:t>Peter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1CAE3C7D" w14:textId="77777777" w:rsidR="00275FEC"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275FEC" w:rsidRPr="001833F5">
        <w:rPr>
          <w:b w:val="0"/>
          <w:noProof/>
        </w:rPr>
        <w:t>1</w:t>
      </w:r>
      <w:r w:rsidR="00275FEC">
        <w:rPr>
          <w:rFonts w:asciiTheme="minorHAnsi" w:eastAsiaTheme="minorEastAsia" w:hAnsiTheme="minorHAnsi" w:cstheme="minorBidi"/>
          <w:b w:val="0"/>
          <w:noProof/>
          <w:sz w:val="24"/>
          <w:szCs w:val="24"/>
          <w:lang w:eastAsia="ja-JP"/>
        </w:rPr>
        <w:tab/>
      </w:r>
      <w:r w:rsidR="00275FEC" w:rsidRPr="001833F5">
        <w:rPr>
          <w:b w:val="0"/>
          <w:noProof/>
        </w:rPr>
        <w:t>Introduction</w:t>
      </w:r>
      <w:r w:rsidR="00275FEC">
        <w:rPr>
          <w:noProof/>
        </w:rPr>
        <w:tab/>
      </w:r>
      <w:r w:rsidR="00275FEC">
        <w:rPr>
          <w:noProof/>
        </w:rPr>
        <w:fldChar w:fldCharType="begin"/>
      </w:r>
      <w:r w:rsidR="00275FEC">
        <w:rPr>
          <w:noProof/>
        </w:rPr>
        <w:instrText xml:space="preserve"> PAGEREF _Toc403845634 \h </w:instrText>
      </w:r>
      <w:r w:rsidR="00275FEC">
        <w:rPr>
          <w:noProof/>
        </w:rPr>
      </w:r>
      <w:r w:rsidR="00275FEC">
        <w:rPr>
          <w:noProof/>
        </w:rPr>
        <w:fldChar w:fldCharType="separate"/>
      </w:r>
      <w:r w:rsidR="00275FEC">
        <w:rPr>
          <w:noProof/>
        </w:rPr>
        <w:t>4</w:t>
      </w:r>
      <w:r w:rsidR="00275FEC">
        <w:rPr>
          <w:noProof/>
        </w:rPr>
        <w:fldChar w:fldCharType="end"/>
      </w:r>
    </w:p>
    <w:p w14:paraId="635336FD" w14:textId="77777777" w:rsidR="00275FEC" w:rsidRDefault="00275FEC">
      <w:pPr>
        <w:pStyle w:val="TOC1"/>
        <w:tabs>
          <w:tab w:val="clear" w:pos="360"/>
          <w:tab w:val="left" w:pos="351"/>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Extract SQL File</w:t>
      </w:r>
      <w:r>
        <w:rPr>
          <w:noProof/>
        </w:rPr>
        <w:tab/>
      </w:r>
      <w:r>
        <w:rPr>
          <w:noProof/>
        </w:rPr>
        <w:fldChar w:fldCharType="begin"/>
      </w:r>
      <w:r>
        <w:rPr>
          <w:noProof/>
        </w:rPr>
        <w:instrText xml:space="preserve"> PAGEREF _Toc403845635 \h </w:instrText>
      </w:r>
      <w:r>
        <w:rPr>
          <w:noProof/>
        </w:rPr>
      </w:r>
      <w:r>
        <w:rPr>
          <w:noProof/>
        </w:rPr>
        <w:fldChar w:fldCharType="separate"/>
      </w:r>
      <w:r>
        <w:rPr>
          <w:noProof/>
        </w:rPr>
        <w:t>5</w:t>
      </w:r>
      <w:r>
        <w:rPr>
          <w:noProof/>
        </w:rPr>
        <w:fldChar w:fldCharType="end"/>
      </w:r>
    </w:p>
    <w:p w14:paraId="0A716EDD" w14:textId="77777777" w:rsidR="00275FEC" w:rsidRDefault="00275FEC">
      <w:pPr>
        <w:pStyle w:val="TOC1"/>
        <w:tabs>
          <w:tab w:val="clear" w:pos="360"/>
          <w:tab w:val="left" w:pos="351"/>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Execute SQL Script files</w:t>
      </w:r>
      <w:r>
        <w:rPr>
          <w:noProof/>
        </w:rPr>
        <w:tab/>
      </w:r>
      <w:r>
        <w:rPr>
          <w:noProof/>
        </w:rPr>
        <w:fldChar w:fldCharType="begin"/>
      </w:r>
      <w:r>
        <w:rPr>
          <w:noProof/>
        </w:rPr>
        <w:instrText xml:space="preserve"> PAGEREF _Toc403845636 \h </w:instrText>
      </w:r>
      <w:r>
        <w:rPr>
          <w:noProof/>
        </w:rPr>
      </w:r>
      <w:r>
        <w:rPr>
          <w:noProof/>
        </w:rPr>
        <w:fldChar w:fldCharType="separate"/>
      </w:r>
      <w:r>
        <w:rPr>
          <w:noProof/>
        </w:rPr>
        <w:t>6</w:t>
      </w:r>
      <w:r>
        <w:rPr>
          <w:noProof/>
        </w:rPr>
        <w:fldChar w:fldCharType="end"/>
      </w:r>
    </w:p>
    <w:p w14:paraId="342D2337" w14:textId="07E6551B"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403845634"/>
      <w:r w:rsidRPr="002C30CF">
        <w:rPr>
          <w:rStyle w:val="Heading1Char"/>
        </w:rPr>
        <w:lastRenderedPageBreak/>
        <w:t>Introduction</w:t>
      </w:r>
      <w:bookmarkEnd w:id="10"/>
      <w:bookmarkEnd w:id="11"/>
    </w:p>
    <w:p w14:paraId="2BA41878" w14:textId="2DFF98FA" w:rsidR="00F406C7" w:rsidRDefault="002C30CF" w:rsidP="002C30CF">
      <w:pPr>
        <w:rPr>
          <w:rFonts w:cs="Arial"/>
          <w:sz w:val="22"/>
          <w:szCs w:val="22"/>
        </w:rPr>
      </w:pPr>
      <w:r w:rsidRPr="002C30CF">
        <w:rPr>
          <w:rFonts w:cs="Arial"/>
          <w:sz w:val="22"/>
          <w:szCs w:val="22"/>
        </w:rPr>
        <w:t xml:space="preserve">This document </w:t>
      </w:r>
      <w:r w:rsidR="00256884">
        <w:rPr>
          <w:rFonts w:cs="Arial"/>
          <w:sz w:val="22"/>
          <w:szCs w:val="22"/>
        </w:rPr>
        <w:t>explains how to apply database changes to HHS Production environment.</w:t>
      </w: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bookmarkStart w:id="12" w:name="_GoBack"/>
      <w:bookmarkEnd w:id="12"/>
    </w:p>
    <w:p w14:paraId="53A9D720" w14:textId="29737843" w:rsidR="00D9639B" w:rsidRPr="00275FEC" w:rsidRDefault="00256884" w:rsidP="00C03530">
      <w:pPr>
        <w:pStyle w:val="Heading1"/>
        <w:rPr>
          <w:b w:val="0"/>
        </w:rPr>
      </w:pPr>
      <w:bookmarkStart w:id="13" w:name="_Toc403845635"/>
      <w:r w:rsidRPr="00275FEC">
        <w:rPr>
          <w:b w:val="0"/>
        </w:rPr>
        <w:lastRenderedPageBreak/>
        <w:t>Extract SQL File</w:t>
      </w:r>
      <w:bookmarkEnd w:id="13"/>
    </w:p>
    <w:p w14:paraId="3447D346" w14:textId="77777777" w:rsidR="00256884" w:rsidRDefault="00256884" w:rsidP="00D9639B">
      <w:pPr>
        <w:pStyle w:val="Bodycopy"/>
        <w:ind w:left="360"/>
      </w:pPr>
      <w:r>
        <w:t>Extract “2018-09-relesae-prod.zip” file. New folder “2018-09-release-prod” will be created.</w:t>
      </w:r>
    </w:p>
    <w:p w14:paraId="657CFEB7" w14:textId="169B617B" w:rsidR="00256884" w:rsidRDefault="00256884" w:rsidP="00D9639B">
      <w:pPr>
        <w:pStyle w:val="Bodycopy"/>
        <w:ind w:left="360"/>
      </w:pPr>
      <w:r>
        <w:t xml:space="preserve">This folder will </w:t>
      </w:r>
      <w:proofErr w:type="gramStart"/>
      <w:r>
        <w:t>contains</w:t>
      </w:r>
      <w:proofErr w:type="gramEnd"/>
      <w:r>
        <w:t xml:space="preserve"> following </w:t>
      </w:r>
      <w:r w:rsidR="0035762B" w:rsidRPr="00B64E66">
        <w:rPr>
          <w:b/>
        </w:rPr>
        <w:t>34</w:t>
      </w:r>
      <w:r w:rsidR="0035762B">
        <w:t xml:space="preserve"> </w:t>
      </w:r>
      <w:r>
        <w:t>SQL script files.</w:t>
      </w:r>
      <w:r w:rsidR="0035762B">
        <w:t xml:space="preserve"> </w:t>
      </w:r>
    </w:p>
    <w:p w14:paraId="26ADCDE4" w14:textId="7F9B5590" w:rsidR="00256884" w:rsidRPr="00256884" w:rsidRDefault="00256884" w:rsidP="00256884">
      <w:pPr>
        <w:widowControl w:val="0"/>
        <w:tabs>
          <w:tab w:val="left" w:pos="692"/>
        </w:tabs>
        <w:autoSpaceDE w:val="0"/>
        <w:autoSpaceDN w:val="0"/>
        <w:adjustRightInd w:val="0"/>
        <w:rPr>
          <w:rFonts w:cs="Arial"/>
          <w:sz w:val="18"/>
          <w:szCs w:val="18"/>
        </w:rPr>
      </w:pPr>
      <w:r>
        <w:rPr>
          <w:rFonts w:cs="Arial"/>
        </w:rPr>
        <w:tab/>
      </w:r>
      <w:r w:rsidRPr="00256884">
        <w:rPr>
          <w:rFonts w:cs="Arial"/>
          <w:sz w:val="18"/>
          <w:szCs w:val="18"/>
        </w:rPr>
        <w:t>CMS_01_HR_PD_COVERSHEET.sql</w:t>
      </w:r>
    </w:p>
    <w:p w14:paraId="74C063F7" w14:textId="052E6509"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CMS_02_HR_permission_bizflow.sql</w:t>
      </w:r>
    </w:p>
    <w:p w14:paraId="13C7E728" w14:textId="5FE6B726"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CMS_03_HR_CLASSIF_STRATCON.sql</w:t>
      </w:r>
    </w:p>
    <w:p w14:paraId="76FB96B6" w14:textId="310D2571"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CMS_04_HR_ELIG_QUAL.sql</w:t>
      </w:r>
    </w:p>
    <w:p w14:paraId="2CD1B243" w14:textId="60622475"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CMS_05_HR_STRATCON_GEN.sql</w:t>
      </w:r>
    </w:p>
    <w:p w14:paraId="03B08EC8" w14:textId="301D967D"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CMS_06_HR_UG_MAPPING.sql</w:t>
      </w:r>
    </w:p>
    <w:p w14:paraId="27624B5A" w14:textId="7A230828"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CMS_07_BIZFLOW_member_ug_name_bur.sql</w:t>
      </w:r>
    </w:p>
    <w:p w14:paraId="00F1741F" w14:textId="2CFCE310"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CMS_08_HR_TBL_FORM_DTL.sql</w:t>
      </w:r>
    </w:p>
    <w:p w14:paraId="4A00741F" w14:textId="7C9FB274"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CMS_09_HR_FN_INIT_ELIGQUAL.sql</w:t>
      </w:r>
    </w:p>
    <w:p w14:paraId="0E739F36" w14:textId="158DFD96"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CMS_10_HR_FN_GET_USER_GROUP_KEY.sql</w:t>
      </w:r>
    </w:p>
    <w:p w14:paraId="04AF804F" w14:textId="03461746"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CMS_11_HR_FN_GET_USER_GROUP_NAME.sql</w:t>
      </w:r>
    </w:p>
    <w:p w14:paraId="5BDA182F" w14:textId="32F77940"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CMS_12_HR_FN_INIT_CLASSIFICATION.sql</w:t>
      </w:r>
    </w:p>
    <w:p w14:paraId="58DEB9D6" w14:textId="5AF35528"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CMS_13_HR_FN_GET_NAMES.sql</w:t>
      </w:r>
    </w:p>
    <w:p w14:paraId="738C1CC2" w14:textId="4416C642"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CMS_14_HR_SP_UPDATE_PV_BY_XPATH.sql</w:t>
      </w:r>
    </w:p>
    <w:p w14:paraId="61382C65" w14:textId="38C0ACF1"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CMS_15_HR_SP_UPDATE_PV_INCENTIVES.sql</w:t>
      </w:r>
    </w:p>
    <w:p w14:paraId="430C0A83" w14:textId="52B760A8"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CMS_16_HR_SP_UPDATE_FORM_DATA.sql</w:t>
      </w:r>
    </w:p>
    <w:p w14:paraId="3FFC2C0A" w14:textId="6003F554"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CMS_17_HR_SP_UPDATE_CLSF_TABLE.sql</w:t>
      </w:r>
    </w:p>
    <w:p w14:paraId="48325D6A" w14:textId="12E791BA"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CMS_18_HR_SP_UPDATE_PV_CLSF.sql</w:t>
      </w:r>
    </w:p>
    <w:p w14:paraId="4F3686EB" w14:textId="58CE49DC"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CMS_19_HR_SP_UPDATE_PV_ERLR.sql</w:t>
      </w:r>
    </w:p>
    <w:p w14:paraId="79E2D649" w14:textId="7CF46D16"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CMS_20_HR_SP_UPDATE_PV_STRATCON.sql</w:t>
      </w:r>
    </w:p>
    <w:p w14:paraId="0E43A476" w14:textId="4809E1F9"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CMS_21_HR_SP_UPDATE_PV_ELIGQUAL.sql</w:t>
      </w:r>
    </w:p>
    <w:p w14:paraId="5408F2BF" w14:textId="3E2EE666"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CMS_22_HR_SP_UPDATE_STRATCON_TABLE.sql</w:t>
      </w:r>
    </w:p>
    <w:p w14:paraId="765565D8" w14:textId="2849A1D6"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CMS_23_HR_SP_UPDATE_ELIGQUAL_TABLE.sql</w:t>
      </w:r>
    </w:p>
    <w:p w14:paraId="45311537" w14:textId="2BD24CDC"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CMS_24_BIZFLOW_SP_INSERT_COMMENT.sql</w:t>
      </w:r>
    </w:p>
    <w:p w14:paraId="0707C1AA" w14:textId="3DDB5DA7"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CMS_25_HR_TBL_LOOKUP.sql</w:t>
      </w:r>
    </w:p>
    <w:p w14:paraId="4F9D52B3" w14:textId="23A49F52"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CMS_26_HR_TBL_LOOKUP.sql</w:t>
      </w:r>
    </w:p>
    <w:p w14:paraId="617A82DA" w14:textId="7D80C37C"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CMS_27_HR_TBL_LOOKUP.sql</w:t>
      </w:r>
    </w:p>
    <w:p w14:paraId="33FADFA1" w14:textId="4FD85CD0"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CMS_28_HR_TBL_LOOKUP.sql</w:t>
      </w:r>
    </w:p>
    <w:p w14:paraId="3A61F5AF" w14:textId="3A6D7FA3"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CMS_29_HR_VW_STRATCON.sql</w:t>
      </w:r>
    </w:p>
    <w:p w14:paraId="5B1B1E61" w14:textId="15C67585"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CMS_30_HR_VW_CLASSIFICATION.sql</w:t>
      </w:r>
    </w:p>
    <w:p w14:paraId="3A6946FB" w14:textId="799738F8"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CMS_31_HR_VW_ELIGQUAL.sql</w:t>
      </w:r>
    </w:p>
    <w:p w14:paraId="73D4D98E" w14:textId="39717123"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CMS_32_HR_VW_INCENTIVES_DATA.sql</w:t>
      </w:r>
    </w:p>
    <w:p w14:paraId="47AB1CA3" w14:textId="500E2D0C"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CMS_33_HR_VW_UNIFIED_REQUESTS_RANK.sql</w:t>
      </w:r>
    </w:p>
    <w:p w14:paraId="0A768364" w14:textId="4AE2FD53" w:rsidR="00256884" w:rsidRPr="00256884" w:rsidRDefault="00256884" w:rsidP="00256884">
      <w:pPr>
        <w:widowControl w:val="0"/>
        <w:tabs>
          <w:tab w:val="left" w:pos="692"/>
        </w:tabs>
        <w:autoSpaceDE w:val="0"/>
        <w:autoSpaceDN w:val="0"/>
        <w:adjustRightInd w:val="0"/>
        <w:rPr>
          <w:rFonts w:cs="Arial"/>
          <w:sz w:val="18"/>
          <w:szCs w:val="18"/>
        </w:rPr>
      </w:pPr>
      <w:r w:rsidRPr="00256884">
        <w:rPr>
          <w:rFonts w:cs="Arial"/>
          <w:sz w:val="18"/>
          <w:szCs w:val="18"/>
        </w:rPr>
        <w:tab/>
        <w:t>CMS_34_HR_VW_UNIFIED_REQUESTS.sql</w:t>
      </w:r>
    </w:p>
    <w:p w14:paraId="709EDFB8" w14:textId="77777777" w:rsidR="00256884" w:rsidRDefault="00256884" w:rsidP="00D9639B">
      <w:pPr>
        <w:pStyle w:val="Bodycopy"/>
        <w:ind w:left="360"/>
      </w:pPr>
    </w:p>
    <w:p w14:paraId="03933D75" w14:textId="77BEE0EA" w:rsidR="00256884" w:rsidRPr="00275FEC" w:rsidRDefault="00256884" w:rsidP="00256884">
      <w:pPr>
        <w:pStyle w:val="Heading1"/>
        <w:rPr>
          <w:b w:val="0"/>
        </w:rPr>
      </w:pPr>
      <w:bookmarkStart w:id="14" w:name="_Toc403845636"/>
      <w:r w:rsidRPr="00275FEC">
        <w:rPr>
          <w:b w:val="0"/>
        </w:rPr>
        <w:lastRenderedPageBreak/>
        <w:t>Execute SQL Script files</w:t>
      </w:r>
      <w:bookmarkEnd w:id="14"/>
    </w:p>
    <w:p w14:paraId="295503EA" w14:textId="09EEEE89" w:rsidR="00256884" w:rsidRDefault="00256884" w:rsidP="00256884">
      <w:pPr>
        <w:pStyle w:val="Bodycopy"/>
      </w:pPr>
      <w:r>
        <w:t xml:space="preserve">Execute SQL script files with following order. </w:t>
      </w:r>
    </w:p>
    <w:p w14:paraId="3D83F230" w14:textId="77777777" w:rsidR="00256884" w:rsidRPr="00256884" w:rsidRDefault="00256884" w:rsidP="00256884">
      <w:pPr>
        <w:pStyle w:val="Bodycopy"/>
      </w:pPr>
    </w:p>
    <w:p w14:paraId="3A9C82D5" w14:textId="114CFD2D"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CMS_01_HR_PD_COVERSHEET.sql</w:t>
      </w:r>
    </w:p>
    <w:p w14:paraId="5BAB8C87" w14:textId="2E41C21B" w:rsidR="00256884" w:rsidRPr="00256884" w:rsidRDefault="00256884" w:rsidP="00256884">
      <w:pPr>
        <w:widowControl w:val="0"/>
        <w:tabs>
          <w:tab w:val="left" w:pos="692"/>
        </w:tabs>
        <w:autoSpaceDE w:val="0"/>
        <w:autoSpaceDN w:val="0"/>
        <w:adjustRightInd w:val="0"/>
        <w:ind w:left="720" w:hanging="360"/>
        <w:rPr>
          <w:rFonts w:cs="Arial"/>
          <w:szCs w:val="18"/>
        </w:rPr>
      </w:pPr>
      <w:r w:rsidRPr="00256884">
        <w:rPr>
          <w:rFonts w:cs="Arial"/>
          <w:sz w:val="18"/>
          <w:szCs w:val="18"/>
        </w:rPr>
        <w:t>Use HHS_CMS_HR database account</w:t>
      </w:r>
      <w:r w:rsidRPr="00256884">
        <w:rPr>
          <w:rFonts w:cs="Arial"/>
          <w:szCs w:val="18"/>
        </w:rPr>
        <w:t>.</w:t>
      </w:r>
    </w:p>
    <w:p w14:paraId="67F6F674"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1080"/>
        <w:rPr>
          <w:rFonts w:cs="Arial"/>
          <w:szCs w:val="18"/>
        </w:rPr>
      </w:pPr>
    </w:p>
    <w:p w14:paraId="5EB476F9" w14:textId="2153EFC9"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CMS_02_HR_permission_bizflow.sql</w:t>
      </w:r>
    </w:p>
    <w:p w14:paraId="29F99C89"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0857C3A7"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1080"/>
        <w:rPr>
          <w:rFonts w:cs="Arial"/>
          <w:szCs w:val="18"/>
        </w:rPr>
      </w:pPr>
    </w:p>
    <w:p w14:paraId="4C4510FD" w14:textId="2C22B3A9"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CMS_03_HR_CLASSIF_STRATCON.sql</w:t>
      </w:r>
    </w:p>
    <w:p w14:paraId="74409824"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0859B34F"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10A98E48" w14:textId="4A53125E"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CMS_04_HR_ELIG_QUAL.sql</w:t>
      </w:r>
    </w:p>
    <w:p w14:paraId="08DC3A1E"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6D1990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53C427DD" w14:textId="6FF46DEC"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CMS_05_HR_STRATCON_GEN.sql</w:t>
      </w:r>
    </w:p>
    <w:p w14:paraId="4E4B7683"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03AE3C49"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73A1C9B" w14:textId="0F29E568"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CMS_06_HR_UG_MAPPING.sql</w:t>
      </w:r>
    </w:p>
    <w:p w14:paraId="3884A4F1"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0E0387F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7B683F8B" w14:textId="55528532"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CMS_07_BIZFLOW_member_ug_name_bur.sql</w:t>
      </w:r>
    </w:p>
    <w:p w14:paraId="6683D2A2" w14:textId="28A719CC"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 xml:space="preserve">Use </w:t>
      </w:r>
      <w:proofErr w:type="spellStart"/>
      <w:r w:rsidRPr="00256884">
        <w:rPr>
          <w:rFonts w:cs="Arial"/>
          <w:b/>
          <w:color w:val="FF0000"/>
          <w:sz w:val="18"/>
          <w:szCs w:val="18"/>
        </w:rPr>
        <w:t>bizflow</w:t>
      </w:r>
      <w:proofErr w:type="spellEnd"/>
      <w:r w:rsidRPr="00256884">
        <w:rPr>
          <w:rFonts w:cs="Arial"/>
          <w:sz w:val="18"/>
          <w:szCs w:val="18"/>
        </w:rPr>
        <w:t xml:space="preserve"> database account</w:t>
      </w:r>
    </w:p>
    <w:p w14:paraId="53B87596"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695AC482" w14:textId="59CCB4C4"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CMS_08_HR_TBL_FORM_DTL.sql</w:t>
      </w:r>
    </w:p>
    <w:p w14:paraId="795AE98C"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6A347434"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5A31A9BC" w14:textId="1D3FA8BC"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CMS_09_HR_FN_INIT_ELIGQUAL.sql</w:t>
      </w:r>
    </w:p>
    <w:p w14:paraId="3B4C62CF"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2FBE86F6"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3E496A76" w14:textId="2E38EC7F"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CMS_10_HR_FN_GET_USER_GROUP_KEY.sql</w:t>
      </w:r>
    </w:p>
    <w:p w14:paraId="0E45E7FD"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7C777810"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186108E" w14:textId="58D58074"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CMS_11_HR_FN_GET_USER_GROUP_NAME.sql</w:t>
      </w:r>
    </w:p>
    <w:p w14:paraId="2B733608"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2AE19739"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F35C957" w14:textId="11ADC473"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CMS_12_HR_FN_INIT_CLASSIFICATION.sql</w:t>
      </w:r>
    </w:p>
    <w:p w14:paraId="79C145AE"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7DEC9FF4"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3D79D976" w14:textId="52562F3E"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CMS_13_HR_FN_GET_NAMES.sql</w:t>
      </w:r>
    </w:p>
    <w:p w14:paraId="05B76BF4"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069B0FBD"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069848F4" w14:textId="4F5F3198"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CMS_14_HR_SP_UPDATE_PV_BY_XPATH.sql</w:t>
      </w:r>
    </w:p>
    <w:p w14:paraId="0705B39A"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68B51C25"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1B337E40" w14:textId="11FE666B"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CMS_15_HR_SP_UPDATE_PV_INCENTIVES.sql</w:t>
      </w:r>
    </w:p>
    <w:p w14:paraId="0C273855"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00C7CD9A"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17F2D47" w14:textId="67ABD44F"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CMS_16_HR_SP_UPDATE_FORM_DATA.sql</w:t>
      </w:r>
    </w:p>
    <w:p w14:paraId="02153CFC"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57A8CEE0"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6F8AFF9" w14:textId="45FCD8CE"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CMS_17_HR_SP_UPDATE_CLSF_TABLE.sql</w:t>
      </w:r>
    </w:p>
    <w:p w14:paraId="0E2A6D2D"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03D14400"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D839942" w14:textId="10162537"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CMS_18_HR_SP_UPDATE_PV_CLSF.sql</w:t>
      </w:r>
    </w:p>
    <w:p w14:paraId="19E469AE"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lastRenderedPageBreak/>
        <w:t>Use HHS_CMS_HR database account</w:t>
      </w:r>
    </w:p>
    <w:p w14:paraId="0CAB1229"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2C9B3C7D" w14:textId="3C9E624F"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CMS_19_HR_SP_UPDATE_PV_ERLR.sql</w:t>
      </w:r>
    </w:p>
    <w:p w14:paraId="067840CF"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6AB6EB92"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5A6C5423" w14:textId="232E3470"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CMS_20_HR_SP_UPDATE_PV_STRATCON.sql</w:t>
      </w:r>
    </w:p>
    <w:p w14:paraId="11004DAC"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4E5AEB43"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08E49C8F" w14:textId="3E9E67F5"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CMS_21_HR_SP_UPDATE_PV_ELIGQUAL.sql</w:t>
      </w:r>
    </w:p>
    <w:p w14:paraId="34762AAF" w14:textId="77777777" w:rsidR="00256884" w:rsidRPr="00256884" w:rsidRDefault="00256884" w:rsidP="00256884">
      <w:pPr>
        <w:widowControl w:val="0"/>
        <w:tabs>
          <w:tab w:val="left" w:pos="692"/>
        </w:tabs>
        <w:autoSpaceDE w:val="0"/>
        <w:autoSpaceDN w:val="0"/>
        <w:adjustRightInd w:val="0"/>
        <w:ind w:left="720" w:hanging="360"/>
        <w:rPr>
          <w:rFonts w:cs="Arial"/>
          <w:sz w:val="18"/>
          <w:szCs w:val="18"/>
        </w:rPr>
      </w:pPr>
      <w:r w:rsidRPr="00256884">
        <w:rPr>
          <w:rFonts w:cs="Arial"/>
          <w:sz w:val="18"/>
          <w:szCs w:val="18"/>
        </w:rPr>
        <w:t>Use HHS_CMS_HR database account</w:t>
      </w:r>
    </w:p>
    <w:p w14:paraId="53B07B47"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4556C542" w14:textId="5E06EF7A" w:rsidR="00256884" w:rsidRPr="00256884"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256884">
        <w:rPr>
          <w:rFonts w:cs="Arial"/>
          <w:sz w:val="20"/>
          <w:szCs w:val="20"/>
        </w:rPr>
        <w:t>CMS_22_HR_SP_UPDATE_STRATCON_TABLE.sql</w:t>
      </w:r>
    </w:p>
    <w:p w14:paraId="094870EA"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345057E3"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2CDA4E5E" w14:textId="4B1E147B"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CMS_23_HR_SP_UPDATE_ELIGQUAL_TABLE.sql</w:t>
      </w:r>
    </w:p>
    <w:p w14:paraId="69AE0D5C"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3B20857E"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4DFD3A60" w14:textId="5C048182"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CMS_24_BIZFLOW_SP_INSERT_COMMENT.sql</w:t>
      </w:r>
    </w:p>
    <w:p w14:paraId="17AF800E" w14:textId="58327B26"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 xml:space="preserve">Use </w:t>
      </w:r>
      <w:proofErr w:type="spellStart"/>
      <w:r w:rsidR="009559E2" w:rsidRPr="009559E2">
        <w:rPr>
          <w:rFonts w:cs="Arial"/>
          <w:b/>
          <w:color w:val="FF0000"/>
          <w:sz w:val="18"/>
          <w:szCs w:val="18"/>
        </w:rPr>
        <w:t>bizflow</w:t>
      </w:r>
      <w:proofErr w:type="spellEnd"/>
      <w:r w:rsidRPr="009559E2">
        <w:rPr>
          <w:rFonts w:cs="Arial"/>
          <w:sz w:val="18"/>
          <w:szCs w:val="18"/>
        </w:rPr>
        <w:t xml:space="preserve"> database account</w:t>
      </w:r>
    </w:p>
    <w:p w14:paraId="5543736A"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06B540A2" w14:textId="33E9355D"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CMS_25_HR_TBL_LOOKUP.sql</w:t>
      </w:r>
    </w:p>
    <w:p w14:paraId="4AE82F90"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42D044B2"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727D2C76" w14:textId="14B10229"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CMS_26_HR_TBL_LOOKUP.sql</w:t>
      </w:r>
    </w:p>
    <w:p w14:paraId="6072551F"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48758B6B"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471FB21D" w14:textId="65AC9C69"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CMS_27_HR_TBL_LOOKUP.sql</w:t>
      </w:r>
    </w:p>
    <w:p w14:paraId="185B2525"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1D386A85"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2600D722" w14:textId="29F946DB"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CMS_28_HR_TBL_LOOKUP.sql</w:t>
      </w:r>
    </w:p>
    <w:p w14:paraId="2B38F84B"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7BACB216"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0949E99A" w14:textId="5B2009D0"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CMS_29_HR_VW_STRATCON.sql</w:t>
      </w:r>
    </w:p>
    <w:p w14:paraId="0C5538F2"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439A2A4A"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73937FE6" w14:textId="77254AA0"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CMS_30_HR_VW_CLASSIFICATION.sql</w:t>
      </w:r>
    </w:p>
    <w:p w14:paraId="21074A0E"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3C764A25"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7C9E9B47" w14:textId="6CACC2B3"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CMS_31_HR_VW_ELIGQUAL.sql</w:t>
      </w:r>
    </w:p>
    <w:p w14:paraId="2B10FA5C"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2FB0C20B"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6BB7F564" w14:textId="3AB6407E"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CMS_32_HR_VW_INCENTIVES_DATA.sql</w:t>
      </w:r>
    </w:p>
    <w:p w14:paraId="47329922"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45617782"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0B4DEE40" w14:textId="7CD4F82A"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CMS_33_HR_VW_UNIFIED_REQUESTS_RANK.sql</w:t>
      </w:r>
    </w:p>
    <w:p w14:paraId="01DB43FF"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7B297E32" w14:textId="77777777" w:rsidR="00256884" w:rsidRPr="009559E2" w:rsidRDefault="00256884" w:rsidP="00256884">
      <w:pPr>
        <w:pStyle w:val="ListParagraph"/>
        <w:widowControl w:val="0"/>
        <w:numPr>
          <w:ilvl w:val="0"/>
          <w:numId w:val="0"/>
        </w:numPr>
        <w:tabs>
          <w:tab w:val="left" w:pos="692"/>
        </w:tabs>
        <w:autoSpaceDE w:val="0"/>
        <w:autoSpaceDN w:val="0"/>
        <w:adjustRightInd w:val="0"/>
        <w:ind w:left="360"/>
        <w:rPr>
          <w:rFonts w:cs="Arial"/>
          <w:sz w:val="20"/>
          <w:szCs w:val="20"/>
        </w:rPr>
      </w:pPr>
    </w:p>
    <w:p w14:paraId="47B9B689" w14:textId="11414DA9" w:rsidR="00256884" w:rsidRPr="009559E2" w:rsidRDefault="00256884" w:rsidP="009559E2">
      <w:pPr>
        <w:pStyle w:val="ListParagraph"/>
        <w:widowControl w:val="0"/>
        <w:numPr>
          <w:ilvl w:val="0"/>
          <w:numId w:val="33"/>
        </w:numPr>
        <w:tabs>
          <w:tab w:val="left" w:pos="692"/>
        </w:tabs>
        <w:autoSpaceDE w:val="0"/>
        <w:autoSpaceDN w:val="0"/>
        <w:adjustRightInd w:val="0"/>
        <w:rPr>
          <w:rFonts w:cs="Arial"/>
          <w:sz w:val="20"/>
          <w:szCs w:val="20"/>
        </w:rPr>
      </w:pPr>
      <w:r w:rsidRPr="009559E2">
        <w:rPr>
          <w:rFonts w:cs="Arial"/>
          <w:sz w:val="20"/>
          <w:szCs w:val="20"/>
        </w:rPr>
        <w:t>CMS_34_HR_VW_UNIFIED_REQUESTS.sql</w:t>
      </w:r>
    </w:p>
    <w:p w14:paraId="5D3E4EF8" w14:textId="77777777" w:rsidR="00256884" w:rsidRPr="009559E2" w:rsidRDefault="00256884" w:rsidP="00256884">
      <w:pPr>
        <w:widowControl w:val="0"/>
        <w:tabs>
          <w:tab w:val="left" w:pos="692"/>
        </w:tabs>
        <w:autoSpaceDE w:val="0"/>
        <w:autoSpaceDN w:val="0"/>
        <w:adjustRightInd w:val="0"/>
        <w:ind w:left="720" w:hanging="360"/>
        <w:rPr>
          <w:rFonts w:cs="Arial"/>
          <w:sz w:val="18"/>
          <w:szCs w:val="18"/>
        </w:rPr>
      </w:pPr>
      <w:r w:rsidRPr="009559E2">
        <w:rPr>
          <w:rFonts w:cs="Arial"/>
          <w:sz w:val="18"/>
          <w:szCs w:val="18"/>
        </w:rPr>
        <w:t>Use HHS_CMS_HR database account</w:t>
      </w:r>
    </w:p>
    <w:p w14:paraId="53CC3C9E" w14:textId="77777777" w:rsidR="00256884" w:rsidRPr="00256884" w:rsidRDefault="00256884" w:rsidP="00256884">
      <w:pPr>
        <w:pStyle w:val="ListParagraph"/>
        <w:widowControl w:val="0"/>
        <w:numPr>
          <w:ilvl w:val="0"/>
          <w:numId w:val="0"/>
        </w:numPr>
        <w:tabs>
          <w:tab w:val="left" w:pos="692"/>
        </w:tabs>
        <w:autoSpaceDE w:val="0"/>
        <w:autoSpaceDN w:val="0"/>
        <w:adjustRightInd w:val="0"/>
        <w:ind w:left="360"/>
        <w:rPr>
          <w:rFonts w:cs="Arial"/>
          <w:szCs w:val="18"/>
        </w:rPr>
      </w:pPr>
    </w:p>
    <w:p w14:paraId="15351099" w14:textId="77777777" w:rsidR="00256884" w:rsidRDefault="00256884" w:rsidP="00256884">
      <w:pPr>
        <w:pStyle w:val="Bodycopy"/>
      </w:pPr>
    </w:p>
    <w:p w14:paraId="025E1578" w14:textId="77777777" w:rsidR="00461C50" w:rsidRPr="009F1DFD" w:rsidRDefault="00461C50" w:rsidP="009F1DFD">
      <w:pPr>
        <w:rPr>
          <w:rFonts w:cs="Arial"/>
          <w:sz w:val="22"/>
        </w:rPr>
        <w:sectPr w:rsidR="00461C50"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F12C9D"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A0BA8" w14:textId="77777777" w:rsidR="00275FEC" w:rsidRDefault="00275FEC">
      <w:r>
        <w:separator/>
      </w:r>
    </w:p>
    <w:p w14:paraId="7DEE1381" w14:textId="77777777" w:rsidR="00275FEC" w:rsidRDefault="00275FEC"/>
    <w:p w14:paraId="316F3626" w14:textId="77777777" w:rsidR="00275FEC" w:rsidRDefault="00275FEC"/>
  </w:endnote>
  <w:endnote w:type="continuationSeparator" w:id="0">
    <w:p w14:paraId="637795DB" w14:textId="77777777" w:rsidR="00275FEC" w:rsidRDefault="00275FEC">
      <w:r>
        <w:continuationSeparator/>
      </w:r>
    </w:p>
    <w:p w14:paraId="7DBCEFE9" w14:textId="77777777" w:rsidR="00275FEC" w:rsidRDefault="00275FEC"/>
    <w:p w14:paraId="544CB96D" w14:textId="77777777" w:rsidR="00275FEC" w:rsidRDefault="00275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DD" w14:textId="77777777" w:rsidR="00275FEC" w:rsidRDefault="00275FEC"/>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275FEC" w14:paraId="342D23E3" w14:textId="77777777" w:rsidTr="000F0914">
      <w:trPr>
        <w:tblCellSpacing w:w="20" w:type="dxa"/>
      </w:trPr>
      <w:tc>
        <w:tcPr>
          <w:tcW w:w="3167" w:type="dxa"/>
        </w:tcPr>
        <w:p w14:paraId="342D23DE" w14:textId="77777777" w:rsidR="00275FEC" w:rsidRPr="000F0914" w:rsidRDefault="00275FEC" w:rsidP="000F0914">
          <w:pPr>
            <w:pStyle w:val="Footer"/>
            <w:jc w:val="both"/>
            <w:rPr>
              <w:rFonts w:cs="Arial"/>
            </w:rPr>
          </w:pPr>
          <w:fldSimple w:instr=" STYLEREF  &quot;Document Control Information&quot;  \* MERGEFORMAT ">
            <w:r w:rsidRPr="00275FEC">
              <w:rPr>
                <w:rFonts w:cs="Arial"/>
                <w:noProof/>
              </w:rPr>
              <w:t>Document Control Information</w:t>
            </w:r>
          </w:fldSimple>
        </w:p>
        <w:p w14:paraId="342D23DF" w14:textId="599AE5DF" w:rsidR="00275FEC" w:rsidRPr="000F0914" w:rsidRDefault="00275FEC"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13-Nov-18</w:t>
          </w:r>
          <w:r w:rsidRPr="000F0914">
            <w:rPr>
              <w:rFonts w:cs="Arial"/>
            </w:rPr>
            <w:fldChar w:fldCharType="end"/>
          </w:r>
        </w:p>
      </w:tc>
      <w:tc>
        <w:tcPr>
          <w:tcW w:w="3162" w:type="dxa"/>
        </w:tcPr>
        <w:p w14:paraId="342D23E0" w14:textId="77777777" w:rsidR="00275FEC" w:rsidRPr="000F0914" w:rsidRDefault="00275FE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w:t>
          </w:r>
          <w:r w:rsidRPr="000F0914">
            <w:rPr>
              <w:rFonts w:cs="Arial"/>
            </w:rPr>
            <w:fldChar w:fldCharType="end"/>
          </w:r>
        </w:p>
      </w:tc>
      <w:tc>
        <w:tcPr>
          <w:tcW w:w="3167" w:type="dxa"/>
        </w:tcPr>
        <w:p w14:paraId="342D23E2" w14:textId="0E1D59E7" w:rsidR="00275FEC" w:rsidRDefault="00275FEC" w:rsidP="00B315FA">
          <w:pPr>
            <w:pStyle w:val="Footer"/>
            <w:jc w:val="right"/>
          </w:pPr>
          <w:r w:rsidRPr="00492FF6">
            <w:t>HHS CMS B</w:t>
          </w:r>
          <w:r>
            <w:t>izFlow Database Deployment Instruction for Production – November 2018.docx</w:t>
          </w:r>
        </w:p>
      </w:tc>
    </w:tr>
  </w:tbl>
  <w:p w14:paraId="342D23E4" w14:textId="77777777" w:rsidR="00275FEC" w:rsidRDefault="00275FEC" w:rsidP="00E6604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B" w14:textId="77777777" w:rsidR="00275FEC" w:rsidRDefault="00275FEC"/>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275FEC" w14:paraId="342D23F1" w14:textId="77777777" w:rsidTr="000F0914">
      <w:trPr>
        <w:tblCellSpacing w:w="20" w:type="dxa"/>
      </w:trPr>
      <w:tc>
        <w:tcPr>
          <w:tcW w:w="3192" w:type="dxa"/>
        </w:tcPr>
        <w:p w14:paraId="342D23EC" w14:textId="77777777" w:rsidR="00275FEC" w:rsidRPr="000F0914" w:rsidRDefault="00275FEC" w:rsidP="000F0914">
          <w:pPr>
            <w:pStyle w:val="Footer"/>
            <w:jc w:val="both"/>
            <w:rPr>
              <w:rFonts w:cs="Arial"/>
            </w:rPr>
          </w:pPr>
          <w:r>
            <w:t>Table of Contents</w:t>
          </w:r>
        </w:p>
        <w:p w14:paraId="342D23ED" w14:textId="26717D6C" w:rsidR="00275FEC" w:rsidRPr="000F0914" w:rsidRDefault="00275FEC"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13-Nov-18</w:t>
          </w:r>
          <w:r w:rsidRPr="000F0914">
            <w:rPr>
              <w:rFonts w:cs="Arial"/>
            </w:rPr>
            <w:fldChar w:fldCharType="end"/>
          </w:r>
        </w:p>
      </w:tc>
      <w:tc>
        <w:tcPr>
          <w:tcW w:w="3192" w:type="dxa"/>
        </w:tcPr>
        <w:p w14:paraId="342D23EE" w14:textId="77777777" w:rsidR="00275FEC" w:rsidRPr="000F0914" w:rsidRDefault="00275FE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B64E66">
            <w:rPr>
              <w:rFonts w:cs="Arial"/>
              <w:noProof/>
            </w:rPr>
            <w:t>vii</w:t>
          </w:r>
          <w:r w:rsidRPr="000F0914">
            <w:rPr>
              <w:rFonts w:cs="Arial"/>
            </w:rPr>
            <w:fldChar w:fldCharType="end"/>
          </w:r>
        </w:p>
      </w:tc>
      <w:tc>
        <w:tcPr>
          <w:tcW w:w="3192" w:type="dxa"/>
        </w:tcPr>
        <w:p w14:paraId="342D23F0" w14:textId="77777777" w:rsidR="00275FEC" w:rsidRDefault="00275FEC" w:rsidP="000F0914">
          <w:pPr>
            <w:pStyle w:val="Footer"/>
            <w:jc w:val="right"/>
          </w:pPr>
          <w:fldSimple w:instr=" FILENAME  \* FirstCap  \* MERGEFORMAT ">
            <w:r w:rsidRPr="0066560C">
              <w:rPr>
                <w:rFonts w:cs="Arial"/>
                <w:noProof/>
              </w:rPr>
              <w:t>HHS</w:t>
            </w:r>
            <w:r>
              <w:rPr>
                <w:noProof/>
              </w:rPr>
              <w:t xml:space="preserve"> CMS BizFlow HR System Incremental Deployment.docx</w:t>
            </w:r>
          </w:fldSimple>
        </w:p>
      </w:tc>
    </w:tr>
  </w:tbl>
  <w:p w14:paraId="342D23F2" w14:textId="77777777" w:rsidR="00275FEC" w:rsidRDefault="00275FEC" w:rsidP="00E6604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1" w14:textId="77777777" w:rsidR="00275FEC" w:rsidRPr="00DD7802" w:rsidRDefault="00275FEC" w:rsidP="00DD78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8E434" w14:textId="77777777" w:rsidR="00275FEC" w:rsidRDefault="00275FEC">
      <w:r>
        <w:separator/>
      </w:r>
    </w:p>
    <w:p w14:paraId="017763D4" w14:textId="77777777" w:rsidR="00275FEC" w:rsidRDefault="00275FEC"/>
    <w:p w14:paraId="5C3D73B0" w14:textId="77777777" w:rsidR="00275FEC" w:rsidRDefault="00275FEC"/>
  </w:footnote>
  <w:footnote w:type="continuationSeparator" w:id="0">
    <w:p w14:paraId="61CA5225" w14:textId="77777777" w:rsidR="00275FEC" w:rsidRDefault="00275FEC">
      <w:r>
        <w:continuationSeparator/>
      </w:r>
    </w:p>
    <w:p w14:paraId="29BE30A1" w14:textId="77777777" w:rsidR="00275FEC" w:rsidRDefault="00275FEC"/>
    <w:p w14:paraId="005C6C81" w14:textId="77777777" w:rsidR="00275FEC" w:rsidRDefault="00275F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275FEC" w:rsidRPr="0084165C" w14:paraId="342D23DB" w14:textId="77777777" w:rsidTr="00FF14E1">
      <w:tc>
        <w:tcPr>
          <w:tcW w:w="2268" w:type="dxa"/>
        </w:tcPr>
        <w:p w14:paraId="342D23D8" w14:textId="77777777" w:rsidR="00275FEC" w:rsidRPr="00E03656" w:rsidRDefault="00275FEC"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77777777" w:rsidR="00275FEC" w:rsidRPr="00C10A58" w:rsidRDefault="00275FEC" w:rsidP="00FF14E1">
          <w:pPr>
            <w:pStyle w:val="Header"/>
            <w:rPr>
              <w:rFonts w:cs="Arial"/>
              <w:b w:val="0"/>
              <w:bCs/>
              <w:smallCaps/>
              <w14:shadow w14:blurRad="50800" w14:dist="38100" w14:dir="2700000" w14:sx="100000" w14:sy="100000" w14:kx="0" w14:ky="0" w14:algn="tl">
                <w14:srgbClr w14:val="000000">
                  <w14:alpha w14:val="60000"/>
                </w14:srgbClr>
              </w14:shadow>
            </w:rPr>
          </w:pPr>
          <w:fldSimple w:instr=" STYLEREF  &quot;Document name&quot;  \* MERGEFORMAT ">
            <w:r w:rsidRPr="00275FEC">
              <w:rPr>
                <w:bCs/>
                <w:noProof/>
              </w:rPr>
              <w:t>Deployment</w:t>
            </w:r>
          </w:fldSimple>
          <w:r w:rsidRPr="0049677E">
            <w:rPr>
              <w:b w:val="0"/>
            </w:rPr>
            <w:fldChar w:fldCharType="begin"/>
          </w:r>
          <w:r w:rsidRPr="0049677E">
            <w:instrText xml:space="preserve"> TITLE   \* MERGEFORMAT </w:instrText>
          </w:r>
          <w:r w:rsidRPr="0049677E">
            <w:rPr>
              <w:b w:val="0"/>
            </w:rPr>
            <w:fldChar w:fldCharType="end"/>
          </w:r>
        </w:p>
      </w:tc>
      <w:tc>
        <w:tcPr>
          <w:tcW w:w="2160" w:type="dxa"/>
        </w:tcPr>
        <w:p w14:paraId="342D23DA" w14:textId="0F473D96" w:rsidR="00275FEC" w:rsidRPr="0049677E" w:rsidRDefault="00275FEC" w:rsidP="00FF14E1">
          <w:pPr>
            <w:pStyle w:val="Header"/>
            <w:jc w:val="right"/>
            <w:rPr>
              <w:b w:val="0"/>
            </w:rPr>
          </w:pPr>
        </w:p>
      </w:tc>
    </w:tr>
  </w:tbl>
  <w:p w14:paraId="342D23DC" w14:textId="77777777" w:rsidR="00275FEC" w:rsidRDefault="00275FEC"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3E5" w14:textId="183FDC18" w:rsidR="00275FEC" w:rsidRDefault="00275FEC"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A338AD">
      <w:rPr>
        <w:noProof/>
      </w:rPr>
      <w:drawing>
        <wp:inline distT="0" distB="0" distL="0" distR="0" wp14:anchorId="64EB5005" wp14:editId="3269BEB6">
          <wp:extent cx="1734862" cy="598861"/>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34862" cy="598861"/>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275FEC" w:rsidRPr="00F023A2" w14:paraId="342D23E9" w14:textId="77777777" w:rsidTr="00FB5D85">
      <w:tc>
        <w:tcPr>
          <w:tcW w:w="2268" w:type="dxa"/>
        </w:tcPr>
        <w:p w14:paraId="342D23E6" w14:textId="77777777" w:rsidR="00275FEC" w:rsidRPr="00E03656" w:rsidRDefault="00275FEC"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275FEC" w:rsidRPr="00492FF6" w:rsidRDefault="00275FEC" w:rsidP="00492FF6">
          <w:pPr>
            <w:pStyle w:val="Header"/>
          </w:pPr>
          <w:r>
            <w:t>Deployment Instruction</w:t>
          </w:r>
        </w:p>
      </w:tc>
      <w:tc>
        <w:tcPr>
          <w:tcW w:w="2160" w:type="dxa"/>
        </w:tcPr>
        <w:p w14:paraId="342D23E8" w14:textId="29F5F53C" w:rsidR="00275FEC" w:rsidRPr="0049677E" w:rsidRDefault="00275FEC" w:rsidP="00FF14E1">
          <w:pPr>
            <w:pStyle w:val="Header"/>
            <w:jc w:val="right"/>
            <w:rPr>
              <w:b w:val="0"/>
            </w:rPr>
          </w:pPr>
        </w:p>
      </w:tc>
    </w:tr>
  </w:tbl>
  <w:p w14:paraId="342D23EA" w14:textId="7889EB8F" w:rsidR="00275FEC" w:rsidRDefault="00275FEC"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2400" w14:textId="77777777" w:rsidR="00275FEC" w:rsidRPr="00DD7802" w:rsidRDefault="00275FEC" w:rsidP="00DD78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80A16D4"/>
    <w:multiLevelType w:val="multilevel"/>
    <w:tmpl w:val="02364D62"/>
    <w:numStyleLink w:val="List1"/>
  </w:abstractNum>
  <w:abstractNum w:abstractNumId="11">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DF2525F"/>
    <w:multiLevelType w:val="multilevel"/>
    <w:tmpl w:val="008C5ADE"/>
    <w:numStyleLink w:val="Style3"/>
  </w:abstractNum>
  <w:abstractNum w:abstractNumId="18">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A67507F"/>
    <w:multiLevelType w:val="multilevel"/>
    <w:tmpl w:val="A4829D58"/>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2">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3">
    <w:nsid w:val="473A50E6"/>
    <w:multiLevelType w:val="hybridMultilevel"/>
    <w:tmpl w:val="A4829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250C87"/>
    <w:multiLevelType w:val="multilevel"/>
    <w:tmpl w:val="A4829D58"/>
    <w:styleLink w:val="Styl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5">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26"/>
  </w:num>
  <w:num w:numId="3">
    <w:abstractNumId w:val="12"/>
  </w:num>
  <w:num w:numId="4">
    <w:abstractNumId w:val="30"/>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3"/>
  </w:num>
  <w:num w:numId="14">
    <w:abstractNumId w:val="19"/>
  </w:num>
  <w:num w:numId="15">
    <w:abstractNumId w:val="32"/>
  </w:num>
  <w:num w:numId="16">
    <w:abstractNumId w:val="16"/>
  </w:num>
  <w:num w:numId="17">
    <w:abstractNumId w:val="10"/>
  </w:num>
  <w:num w:numId="18">
    <w:abstractNumId w:val="9"/>
  </w:num>
  <w:num w:numId="19">
    <w:abstractNumId w:val="31"/>
  </w:num>
  <w:num w:numId="20">
    <w:abstractNumId w:val="29"/>
  </w:num>
  <w:num w:numId="21">
    <w:abstractNumId w:val="27"/>
  </w:num>
  <w:num w:numId="22">
    <w:abstractNumId w:val="3"/>
  </w:num>
  <w:num w:numId="23">
    <w:abstractNumId w:val="18"/>
  </w:num>
  <w:num w:numId="24">
    <w:abstractNumId w:val="33"/>
  </w:num>
  <w:num w:numId="25">
    <w:abstractNumId w:val="28"/>
  </w:num>
  <w:num w:numId="26">
    <w:abstractNumId w:val="22"/>
  </w:num>
  <w:num w:numId="27">
    <w:abstractNumId w:val="34"/>
  </w:num>
  <w:num w:numId="28">
    <w:abstractNumId w:val="11"/>
  </w:num>
  <w:num w:numId="29">
    <w:abstractNumId w:val="14"/>
  </w:num>
  <w:num w:numId="30">
    <w:abstractNumId w:val="20"/>
  </w:num>
  <w:num w:numId="31">
    <w:abstractNumId w:val="17"/>
  </w:num>
  <w:num w:numId="32">
    <w:abstractNumId w:val="25"/>
  </w:num>
  <w:num w:numId="33">
    <w:abstractNumId w:val="23"/>
  </w:num>
  <w:num w:numId="34">
    <w:abstractNumId w:val="21"/>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7168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3274"/>
    <w:rsid w:val="00006C5E"/>
    <w:rsid w:val="000070C0"/>
    <w:rsid w:val="0001091B"/>
    <w:rsid w:val="00011BBD"/>
    <w:rsid w:val="00012065"/>
    <w:rsid w:val="000125D5"/>
    <w:rsid w:val="00015418"/>
    <w:rsid w:val="000228FD"/>
    <w:rsid w:val="0002381C"/>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684"/>
    <w:rsid w:val="000A4074"/>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593"/>
    <w:rsid w:val="000E5700"/>
    <w:rsid w:val="000E61BA"/>
    <w:rsid w:val="000E6C9B"/>
    <w:rsid w:val="000F0914"/>
    <w:rsid w:val="000F1D88"/>
    <w:rsid w:val="000F603A"/>
    <w:rsid w:val="0010050A"/>
    <w:rsid w:val="00100F4B"/>
    <w:rsid w:val="0010267E"/>
    <w:rsid w:val="001054A8"/>
    <w:rsid w:val="00105EBC"/>
    <w:rsid w:val="00106225"/>
    <w:rsid w:val="00110018"/>
    <w:rsid w:val="00115412"/>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74B9"/>
    <w:rsid w:val="00227EC1"/>
    <w:rsid w:val="002324C7"/>
    <w:rsid w:val="002335EC"/>
    <w:rsid w:val="002348A3"/>
    <w:rsid w:val="0024299A"/>
    <w:rsid w:val="00243861"/>
    <w:rsid w:val="00247E06"/>
    <w:rsid w:val="0025004E"/>
    <w:rsid w:val="00250797"/>
    <w:rsid w:val="002516BA"/>
    <w:rsid w:val="00251E9B"/>
    <w:rsid w:val="00252C3E"/>
    <w:rsid w:val="00254965"/>
    <w:rsid w:val="00255C9A"/>
    <w:rsid w:val="0025627D"/>
    <w:rsid w:val="00256884"/>
    <w:rsid w:val="002634A4"/>
    <w:rsid w:val="00263887"/>
    <w:rsid w:val="00263A77"/>
    <w:rsid w:val="00264FFA"/>
    <w:rsid w:val="00273451"/>
    <w:rsid w:val="00274268"/>
    <w:rsid w:val="002743F7"/>
    <w:rsid w:val="00274F69"/>
    <w:rsid w:val="00275FEC"/>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62B"/>
    <w:rsid w:val="00357772"/>
    <w:rsid w:val="00360CE2"/>
    <w:rsid w:val="003625AC"/>
    <w:rsid w:val="003626EC"/>
    <w:rsid w:val="00363F8F"/>
    <w:rsid w:val="00366347"/>
    <w:rsid w:val="00366846"/>
    <w:rsid w:val="00370428"/>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EF1"/>
    <w:rsid w:val="003D504A"/>
    <w:rsid w:val="003E4160"/>
    <w:rsid w:val="003E4D15"/>
    <w:rsid w:val="003E6C9E"/>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1C50"/>
    <w:rsid w:val="004630CF"/>
    <w:rsid w:val="00477B0A"/>
    <w:rsid w:val="0048064A"/>
    <w:rsid w:val="00481363"/>
    <w:rsid w:val="004852F7"/>
    <w:rsid w:val="00485E60"/>
    <w:rsid w:val="004911D3"/>
    <w:rsid w:val="00492FF6"/>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60C4"/>
    <w:rsid w:val="0059686B"/>
    <w:rsid w:val="00596B37"/>
    <w:rsid w:val="005A0C99"/>
    <w:rsid w:val="005A1890"/>
    <w:rsid w:val="005A665F"/>
    <w:rsid w:val="005A7A31"/>
    <w:rsid w:val="005B06E7"/>
    <w:rsid w:val="005B0707"/>
    <w:rsid w:val="005B3622"/>
    <w:rsid w:val="005B3804"/>
    <w:rsid w:val="005B40EA"/>
    <w:rsid w:val="005C0B06"/>
    <w:rsid w:val="005C0D07"/>
    <w:rsid w:val="005C492D"/>
    <w:rsid w:val="005C5731"/>
    <w:rsid w:val="005C6454"/>
    <w:rsid w:val="005D0BDC"/>
    <w:rsid w:val="005D103B"/>
    <w:rsid w:val="005D1C73"/>
    <w:rsid w:val="005D6FC4"/>
    <w:rsid w:val="005D78A3"/>
    <w:rsid w:val="005E07FA"/>
    <w:rsid w:val="005E0AE2"/>
    <w:rsid w:val="005E4BA9"/>
    <w:rsid w:val="005F2189"/>
    <w:rsid w:val="005F2668"/>
    <w:rsid w:val="005F40BF"/>
    <w:rsid w:val="005F467C"/>
    <w:rsid w:val="005F65BC"/>
    <w:rsid w:val="005F7727"/>
    <w:rsid w:val="005F7A7A"/>
    <w:rsid w:val="00600E03"/>
    <w:rsid w:val="00600F4A"/>
    <w:rsid w:val="00601899"/>
    <w:rsid w:val="006027BE"/>
    <w:rsid w:val="006037B3"/>
    <w:rsid w:val="006037D0"/>
    <w:rsid w:val="00606CF3"/>
    <w:rsid w:val="00607D55"/>
    <w:rsid w:val="0061257D"/>
    <w:rsid w:val="00612EE4"/>
    <w:rsid w:val="00615015"/>
    <w:rsid w:val="0061526A"/>
    <w:rsid w:val="00617841"/>
    <w:rsid w:val="00617CAB"/>
    <w:rsid w:val="00617D22"/>
    <w:rsid w:val="00620677"/>
    <w:rsid w:val="00621980"/>
    <w:rsid w:val="006231CA"/>
    <w:rsid w:val="00626133"/>
    <w:rsid w:val="00626E85"/>
    <w:rsid w:val="00626F64"/>
    <w:rsid w:val="00630C59"/>
    <w:rsid w:val="00634408"/>
    <w:rsid w:val="006414E5"/>
    <w:rsid w:val="006415BB"/>
    <w:rsid w:val="0064263A"/>
    <w:rsid w:val="00643CAE"/>
    <w:rsid w:val="006456C2"/>
    <w:rsid w:val="00645D22"/>
    <w:rsid w:val="00646E8F"/>
    <w:rsid w:val="00650A5D"/>
    <w:rsid w:val="006521BA"/>
    <w:rsid w:val="006531B0"/>
    <w:rsid w:val="00654B48"/>
    <w:rsid w:val="00655015"/>
    <w:rsid w:val="0065574F"/>
    <w:rsid w:val="00660A55"/>
    <w:rsid w:val="00661483"/>
    <w:rsid w:val="00661B8B"/>
    <w:rsid w:val="0066428E"/>
    <w:rsid w:val="006649A5"/>
    <w:rsid w:val="00664F47"/>
    <w:rsid w:val="0066560C"/>
    <w:rsid w:val="0067029F"/>
    <w:rsid w:val="00672539"/>
    <w:rsid w:val="0067387C"/>
    <w:rsid w:val="00674F7C"/>
    <w:rsid w:val="00676CA7"/>
    <w:rsid w:val="0067720A"/>
    <w:rsid w:val="006800F8"/>
    <w:rsid w:val="00680F3F"/>
    <w:rsid w:val="0068112E"/>
    <w:rsid w:val="00683B1E"/>
    <w:rsid w:val="00686538"/>
    <w:rsid w:val="00686B70"/>
    <w:rsid w:val="006911AD"/>
    <w:rsid w:val="0069778F"/>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38E"/>
    <w:rsid w:val="006D130B"/>
    <w:rsid w:val="006D1D0B"/>
    <w:rsid w:val="006E1D19"/>
    <w:rsid w:val="006E26A5"/>
    <w:rsid w:val="006E440F"/>
    <w:rsid w:val="006E4D75"/>
    <w:rsid w:val="006E5C3C"/>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FC8"/>
    <w:rsid w:val="0087112C"/>
    <w:rsid w:val="0087176B"/>
    <w:rsid w:val="00872655"/>
    <w:rsid w:val="00873375"/>
    <w:rsid w:val="0087422F"/>
    <w:rsid w:val="0087471A"/>
    <w:rsid w:val="008747E0"/>
    <w:rsid w:val="00875CEF"/>
    <w:rsid w:val="0087668A"/>
    <w:rsid w:val="008817DF"/>
    <w:rsid w:val="00882B38"/>
    <w:rsid w:val="00882DF1"/>
    <w:rsid w:val="00883138"/>
    <w:rsid w:val="00885BF8"/>
    <w:rsid w:val="00886087"/>
    <w:rsid w:val="00890B54"/>
    <w:rsid w:val="0089478F"/>
    <w:rsid w:val="008947A1"/>
    <w:rsid w:val="00894E56"/>
    <w:rsid w:val="00896E02"/>
    <w:rsid w:val="00897785"/>
    <w:rsid w:val="008A09EC"/>
    <w:rsid w:val="008A21B2"/>
    <w:rsid w:val="008A40C7"/>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1670"/>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559E2"/>
    <w:rsid w:val="009622F1"/>
    <w:rsid w:val="0096603E"/>
    <w:rsid w:val="0096635F"/>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2FE9"/>
    <w:rsid w:val="009939A1"/>
    <w:rsid w:val="00993DCC"/>
    <w:rsid w:val="009978FD"/>
    <w:rsid w:val="00997AC0"/>
    <w:rsid w:val="009A457D"/>
    <w:rsid w:val="009A5046"/>
    <w:rsid w:val="009B2C61"/>
    <w:rsid w:val="009B46EC"/>
    <w:rsid w:val="009B49B2"/>
    <w:rsid w:val="009B79A1"/>
    <w:rsid w:val="009C1920"/>
    <w:rsid w:val="009C2081"/>
    <w:rsid w:val="009C5E2D"/>
    <w:rsid w:val="009C636D"/>
    <w:rsid w:val="009C729E"/>
    <w:rsid w:val="009C7737"/>
    <w:rsid w:val="009D020B"/>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7053D"/>
    <w:rsid w:val="00A70DB8"/>
    <w:rsid w:val="00A71829"/>
    <w:rsid w:val="00A718BD"/>
    <w:rsid w:val="00A72482"/>
    <w:rsid w:val="00A77542"/>
    <w:rsid w:val="00A77B37"/>
    <w:rsid w:val="00A83657"/>
    <w:rsid w:val="00A83CA5"/>
    <w:rsid w:val="00A8449A"/>
    <w:rsid w:val="00A84BDE"/>
    <w:rsid w:val="00A8656F"/>
    <w:rsid w:val="00A86A05"/>
    <w:rsid w:val="00A87990"/>
    <w:rsid w:val="00A946AA"/>
    <w:rsid w:val="00A96539"/>
    <w:rsid w:val="00A96940"/>
    <w:rsid w:val="00A96D0C"/>
    <w:rsid w:val="00A9719A"/>
    <w:rsid w:val="00AA1DC1"/>
    <w:rsid w:val="00AA2FC7"/>
    <w:rsid w:val="00AA32DC"/>
    <w:rsid w:val="00AA7E32"/>
    <w:rsid w:val="00AA7FDA"/>
    <w:rsid w:val="00AB0CBD"/>
    <w:rsid w:val="00AB231B"/>
    <w:rsid w:val="00AB2C64"/>
    <w:rsid w:val="00AB5D20"/>
    <w:rsid w:val="00AB6529"/>
    <w:rsid w:val="00AB6D43"/>
    <w:rsid w:val="00AC052B"/>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4E66"/>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3530"/>
    <w:rsid w:val="00C067B7"/>
    <w:rsid w:val="00C10A58"/>
    <w:rsid w:val="00C11539"/>
    <w:rsid w:val="00C12D02"/>
    <w:rsid w:val="00C168DD"/>
    <w:rsid w:val="00C21566"/>
    <w:rsid w:val="00C2205F"/>
    <w:rsid w:val="00C23014"/>
    <w:rsid w:val="00C3259F"/>
    <w:rsid w:val="00C3321D"/>
    <w:rsid w:val="00C33639"/>
    <w:rsid w:val="00C33861"/>
    <w:rsid w:val="00C33880"/>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284F"/>
    <w:rsid w:val="00C83B8C"/>
    <w:rsid w:val="00C83BED"/>
    <w:rsid w:val="00C86C0D"/>
    <w:rsid w:val="00C87873"/>
    <w:rsid w:val="00C9050B"/>
    <w:rsid w:val="00C925C1"/>
    <w:rsid w:val="00C92E76"/>
    <w:rsid w:val="00C93F39"/>
    <w:rsid w:val="00C96D26"/>
    <w:rsid w:val="00CA14A7"/>
    <w:rsid w:val="00CA31F0"/>
    <w:rsid w:val="00CA7863"/>
    <w:rsid w:val="00CA7DC3"/>
    <w:rsid w:val="00CB0467"/>
    <w:rsid w:val="00CB0B16"/>
    <w:rsid w:val="00CB0CDC"/>
    <w:rsid w:val="00CB1E12"/>
    <w:rsid w:val="00CB514C"/>
    <w:rsid w:val="00CB5B33"/>
    <w:rsid w:val="00CC12CE"/>
    <w:rsid w:val="00CC44F1"/>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400EA"/>
    <w:rsid w:val="00D43EC7"/>
    <w:rsid w:val="00D470F4"/>
    <w:rsid w:val="00D50AD4"/>
    <w:rsid w:val="00D537B0"/>
    <w:rsid w:val="00D578A3"/>
    <w:rsid w:val="00D61644"/>
    <w:rsid w:val="00D634F4"/>
    <w:rsid w:val="00D65A59"/>
    <w:rsid w:val="00D6625D"/>
    <w:rsid w:val="00D669EA"/>
    <w:rsid w:val="00D67BDE"/>
    <w:rsid w:val="00D70A17"/>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A34"/>
    <w:rsid w:val="00DF5764"/>
    <w:rsid w:val="00DF662C"/>
    <w:rsid w:val="00DF6649"/>
    <w:rsid w:val="00DF69F5"/>
    <w:rsid w:val="00DF6D63"/>
    <w:rsid w:val="00E05D24"/>
    <w:rsid w:val="00E1311F"/>
    <w:rsid w:val="00E13154"/>
    <w:rsid w:val="00E16724"/>
    <w:rsid w:val="00E177E5"/>
    <w:rsid w:val="00E205AF"/>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1004"/>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1383"/>
    <w:rsid w:val="00EB5C52"/>
    <w:rsid w:val="00EB648A"/>
    <w:rsid w:val="00EB6BFB"/>
    <w:rsid w:val="00EC07A2"/>
    <w:rsid w:val="00EC150E"/>
    <w:rsid w:val="00EC7156"/>
    <w:rsid w:val="00EC7715"/>
    <w:rsid w:val="00ED0BC8"/>
    <w:rsid w:val="00ED2E32"/>
    <w:rsid w:val="00EE015B"/>
    <w:rsid w:val="00EE0CA0"/>
    <w:rsid w:val="00EE141A"/>
    <w:rsid w:val="00EE223C"/>
    <w:rsid w:val="00EE56A1"/>
    <w:rsid w:val="00EE7A6E"/>
    <w:rsid w:val="00EF1D17"/>
    <w:rsid w:val="00EF3C25"/>
    <w:rsid w:val="00EF4A44"/>
    <w:rsid w:val="00EF4DB7"/>
    <w:rsid w:val="00EF5D44"/>
    <w:rsid w:val="00EF656E"/>
    <w:rsid w:val="00EF73B9"/>
    <w:rsid w:val="00F023A2"/>
    <w:rsid w:val="00F0250C"/>
    <w:rsid w:val="00F03B48"/>
    <w:rsid w:val="00F04185"/>
    <w:rsid w:val="00F04864"/>
    <w:rsid w:val="00F049AC"/>
    <w:rsid w:val="00F052B5"/>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4"/>
    <o:shapelayout v:ext="edit">
      <o:idmap v:ext="edit" data="1"/>
    </o:shapelayout>
  </w:shapeDefaults>
  <w:decimalSymbol w:val="."/>
  <w:listSeparator w:val=","/>
  <w14:docId w14:val="342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numbering" w:customStyle="1" w:styleId="CurrentList1">
    <w:name w:val="Current List1"/>
    <w:uiPriority w:val="99"/>
    <w:rsid w:val="00256884"/>
    <w:pPr>
      <w:numPr>
        <w:numId w:val="34"/>
      </w:numPr>
    </w:pPr>
  </w:style>
  <w:style w:type="numbering" w:customStyle="1" w:styleId="Style6">
    <w:name w:val="Style6"/>
    <w:uiPriority w:val="99"/>
    <w:rsid w:val="00256884"/>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yperlink" Target="http://www.deloitte.com/us/about" TargetMode="Externa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B91C3868-C4A3-D549-937D-2EE5F7B5B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\Users\cterlapu\Documents\EIM\KIDS Templates\Tem_Logical Data Model_01450.dotx</Template>
  <TotalTime>4</TotalTime>
  <Pages>8</Pages>
  <Words>992</Words>
  <Characters>5656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6635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Terlapu, Chak</dc:creator>
  <cp:lastModifiedBy>Peter  Lee</cp:lastModifiedBy>
  <cp:revision>5</cp:revision>
  <cp:lastPrinted>2009-07-09T16:44:00Z</cp:lastPrinted>
  <dcterms:created xsi:type="dcterms:W3CDTF">2018-11-15T01:09:00Z</dcterms:created>
  <dcterms:modified xsi:type="dcterms:W3CDTF">2018-11-15T01:13:00Z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